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A8" w:rsidRDefault="002C6F74">
      <w:pPr>
        <w:pStyle w:val="TM1"/>
      </w:pPr>
      <w: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F73206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Documentation du Projet Web</w:t>
            </w:r>
            <w:r w:rsidR="00E44913">
              <w:rPr>
                <w:sz w:val="96"/>
                <w:szCs w:val="96"/>
              </w:rPr>
              <w:t xml:space="preserve"> des tâches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206" w:rsidRPr="00524189" w:rsidRDefault="00F73206" w:rsidP="00ED50C4">
                            <w:pPr>
                              <w:pStyle w:val="Help"/>
                              <w:rPr>
                                <w:lang w:val="en-US"/>
                              </w:rPr>
                            </w:pPr>
                            <w:r w:rsidRPr="00524189">
                              <w:rPr>
                                <w:lang w:val="en-US"/>
                              </w:rPr>
                              <w:t>Jayme</w:t>
                            </w:r>
                            <w:r w:rsidR="004F521F" w:rsidRPr="00524189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524189">
                              <w:rPr>
                                <w:lang w:val="en-US"/>
                              </w:rPr>
                              <w:t>Gatien</w:t>
                            </w:r>
                          </w:p>
                          <w:p w:rsidR="00F73206" w:rsidRPr="00F73206" w:rsidRDefault="00F73206" w:rsidP="00ED50C4">
                            <w:pPr>
                              <w:pStyle w:val="Help"/>
                              <w:rPr>
                                <w:lang w:val="en-US"/>
                              </w:rPr>
                            </w:pPr>
                            <w:r w:rsidRPr="00F73206">
                              <w:rPr>
                                <w:lang w:val="en-US"/>
                              </w:rPr>
                              <w:t>Soares, Miguel</w:t>
                            </w:r>
                          </w:p>
                          <w:p w:rsidR="004F521F" w:rsidRDefault="00F73206" w:rsidP="00ED50C4">
                            <w:pPr>
                              <w:pStyle w:val="Help"/>
                              <w:rPr>
                                <w:lang w:val="en-US"/>
                              </w:rPr>
                            </w:pPr>
                            <w:r w:rsidRPr="00F73206">
                              <w:rPr>
                                <w:lang w:val="en-US"/>
                              </w:rPr>
                              <w:t>Gatien.jayme@cpnv.ch</w:t>
                            </w:r>
                          </w:p>
                          <w:p w:rsidR="00F73206" w:rsidRPr="00F73206" w:rsidRDefault="00F73206" w:rsidP="00ED50C4">
                            <w:pPr>
                              <w:pStyle w:val="Help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Miguel.Soares@cpnv.ch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" filled="f" stroked="f">
                <v:textbox>
                  <w:txbxContent>
                    <w:p w:rsidR="00F73206" w:rsidRPr="00524189" w:rsidRDefault="00F73206" w:rsidP="00ED50C4">
                      <w:pPr>
                        <w:pStyle w:val="Help"/>
                        <w:rPr>
                          <w:lang w:val="en-US"/>
                        </w:rPr>
                      </w:pPr>
                      <w:r w:rsidRPr="00524189">
                        <w:rPr>
                          <w:lang w:val="en-US"/>
                        </w:rPr>
                        <w:t>Jayme</w:t>
                      </w:r>
                      <w:r w:rsidR="004F521F" w:rsidRPr="00524189">
                        <w:rPr>
                          <w:lang w:val="en-US"/>
                        </w:rPr>
                        <w:t xml:space="preserve">, </w:t>
                      </w:r>
                      <w:r w:rsidRPr="00524189">
                        <w:rPr>
                          <w:lang w:val="en-US"/>
                        </w:rPr>
                        <w:t>Gatien</w:t>
                      </w:r>
                    </w:p>
                    <w:p w:rsidR="00F73206" w:rsidRPr="00F73206" w:rsidRDefault="00F73206" w:rsidP="00ED50C4">
                      <w:pPr>
                        <w:pStyle w:val="Help"/>
                        <w:rPr>
                          <w:lang w:val="en-US"/>
                        </w:rPr>
                      </w:pPr>
                      <w:r w:rsidRPr="00F73206">
                        <w:rPr>
                          <w:lang w:val="en-US"/>
                        </w:rPr>
                        <w:t>Soares, Miguel</w:t>
                      </w:r>
                    </w:p>
                    <w:p w:rsidR="004F521F" w:rsidRDefault="00F73206" w:rsidP="00ED50C4">
                      <w:pPr>
                        <w:pStyle w:val="Help"/>
                        <w:rPr>
                          <w:lang w:val="en-US"/>
                        </w:rPr>
                      </w:pPr>
                      <w:r w:rsidRPr="00F73206">
                        <w:rPr>
                          <w:lang w:val="en-US"/>
                        </w:rPr>
                        <w:t>Gatien.jayme@cpnv.ch</w:t>
                      </w:r>
                    </w:p>
                    <w:p w:rsidR="00F73206" w:rsidRPr="00F73206" w:rsidRDefault="00F73206" w:rsidP="00ED50C4">
                      <w:pPr>
                        <w:pStyle w:val="Help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Miguel.Soares@cpnv.ch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73206" w:rsidP="00ED50C4">
                            <w:pPr>
                              <w:pStyle w:val="Help"/>
                              <w:jc w:val="center"/>
                            </w:pPr>
                            <w:r>
                              <w:t>Si-CMI2a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F73206" w:rsidP="00F73206">
                            <w:pPr>
                              <w:pStyle w:val="Help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TIME \@ "dddd d MMMM yyyy" </w:instrText>
                            </w:r>
                            <w:r>
                              <w:fldChar w:fldCharType="separate"/>
                            </w:r>
                            <w:r w:rsidR="00524189">
                              <w:rPr>
                                <w:noProof/>
                              </w:rPr>
                              <w:t>jeudi 9 avril 2020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" filled="f" stroked="f">
                <v:textbox>
                  <w:txbxContent>
                    <w:p w:rsidR="004F521F" w:rsidRDefault="00F73206" w:rsidP="00ED50C4">
                      <w:pPr>
                        <w:pStyle w:val="Help"/>
                        <w:jc w:val="center"/>
                      </w:pPr>
                      <w:r>
                        <w:t>Si-CMI2a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F73206" w:rsidP="00F73206">
                      <w:pPr>
                        <w:pStyle w:val="Help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TIME \@ "dddd d MMMM yyyy" </w:instrText>
                      </w:r>
                      <w:r>
                        <w:fldChar w:fldCharType="separate"/>
                      </w:r>
                      <w:r w:rsidR="00524189">
                        <w:rPr>
                          <w:noProof/>
                        </w:rPr>
                        <w:t>jeudi 9 avril 2020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1F6623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172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1F6623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172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1F6623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172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1F6623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172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1F6623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1727F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1F6623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172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727F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1F6623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 xml:space="preserve">NOTE L’INTENTION DES UTILISATEURS DE CE </w:t>
      </w:r>
      <w:proofErr w:type="gramStart"/>
      <w:r w:rsidRPr="00791020">
        <w:rPr>
          <w:u w:val="single"/>
        </w:rPr>
        <w:t>CANEVAS</w:t>
      </w:r>
      <w:r w:rsidRPr="00791020">
        <w:t>:</w:t>
      </w:r>
      <w:proofErr w:type="gramEnd"/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Start w:id="3" w:name="_GoBack"/>
      <w:bookmarkEnd w:id="2"/>
      <w:bookmarkEnd w:id="3"/>
    </w:p>
    <w:p w:rsidR="006E2C58" w:rsidRPr="00DB06F4" w:rsidRDefault="006E2C58" w:rsidP="00CF39A8">
      <w:pPr>
        <w:pStyle w:val="Help"/>
        <w:rPr>
          <w:lang w:val="en-US"/>
        </w:rPr>
      </w:pPr>
      <w:proofErr w:type="spellStart"/>
      <w:r w:rsidRPr="00DB06F4">
        <w:rPr>
          <w:lang w:val="en-US"/>
        </w:rPr>
        <w:t>Eleve</w:t>
      </w:r>
      <w:proofErr w:type="spellEnd"/>
      <w:r w:rsidRPr="00DB06F4">
        <w:rPr>
          <w:lang w:val="en-US"/>
        </w:rPr>
        <w:t xml:space="preserve"> </w:t>
      </w:r>
      <w:proofErr w:type="gramStart"/>
      <w:r w:rsidRPr="00DB06F4">
        <w:rPr>
          <w:lang w:val="en-US"/>
        </w:rPr>
        <w:t>1 :</w:t>
      </w:r>
      <w:proofErr w:type="gramEnd"/>
      <w:r w:rsidRPr="00DB06F4">
        <w:rPr>
          <w:lang w:val="en-US"/>
        </w:rPr>
        <w:t xml:space="preserve"> </w:t>
      </w:r>
      <w:r w:rsidR="00DB06F4" w:rsidRPr="00DB06F4">
        <w:rPr>
          <w:lang w:val="en-US"/>
        </w:rPr>
        <w:t>Jayme</w:t>
      </w:r>
      <w:r w:rsidRPr="00DB06F4">
        <w:rPr>
          <w:lang w:val="en-US"/>
        </w:rPr>
        <w:t xml:space="preserve">, </w:t>
      </w:r>
      <w:r w:rsidR="00DB06F4" w:rsidRPr="00DB06F4">
        <w:rPr>
          <w:lang w:val="en-US"/>
        </w:rPr>
        <w:t>Gatien</w:t>
      </w:r>
      <w:r w:rsidRPr="00DB06F4">
        <w:rPr>
          <w:lang w:val="en-US"/>
        </w:rPr>
        <w:t xml:space="preserve">, </w:t>
      </w:r>
      <w:r w:rsidR="00DB06F4" w:rsidRPr="009F1BC8">
        <w:rPr>
          <w:lang w:val="en-US"/>
        </w:rPr>
        <w:t>gatien.jayme@cpnv.ch</w:t>
      </w:r>
      <w:r w:rsidR="00DB06F4" w:rsidRPr="00DB06F4">
        <w:rPr>
          <w:lang w:val="en-US"/>
        </w:rPr>
        <w:t>,</w:t>
      </w:r>
      <w:r w:rsidR="00DB06F4">
        <w:rPr>
          <w:lang w:val="en-US"/>
        </w:rPr>
        <w:t xml:space="preserve"> 079 / 383 51 44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</w:t>
      </w:r>
      <w:r w:rsidR="00DB06F4">
        <w:t>Soares</w:t>
      </w:r>
      <w:r w:rsidRPr="00432F3D">
        <w:t xml:space="preserve">, </w:t>
      </w:r>
      <w:r w:rsidR="00DB06F4">
        <w:t>Miguel</w:t>
      </w:r>
      <w:r w:rsidRPr="00432F3D">
        <w:t>,</w:t>
      </w:r>
      <w:r w:rsidR="00DB06F4">
        <w:t xml:space="preserve"> miguel.soares@cpnv.ch</w:t>
      </w:r>
      <w:r w:rsidRPr="00432F3D">
        <w:t xml:space="preserve"> </w:t>
      </w:r>
      <w:r w:rsidR="00DB06F4">
        <w:t>,078 / 778 35 92</w:t>
      </w:r>
    </w:p>
    <w:p w:rsidR="007C53D3" w:rsidRDefault="006E2C58" w:rsidP="00CF39A8">
      <w:pPr>
        <w:pStyle w:val="Help"/>
      </w:pPr>
      <w:r w:rsidRPr="00432F3D">
        <w:t xml:space="preserve">Responsable de projet : </w:t>
      </w:r>
      <w:r w:rsidR="00DC2DAE">
        <w:t>Carrel</w:t>
      </w:r>
      <w:r w:rsidRPr="00432F3D">
        <w:t xml:space="preserve">, </w:t>
      </w:r>
      <w:r w:rsidR="00DC2DAE">
        <w:t>Xavier</w:t>
      </w:r>
      <w:r w:rsidRPr="00432F3D">
        <w:t xml:space="preserve">, </w:t>
      </w:r>
      <w:r w:rsidR="00DC2DAE" w:rsidRPr="00DC2DAE">
        <w:t>xavier.carrel@cpnv.ch</w:t>
      </w:r>
      <w:r w:rsidR="00DC2DAE">
        <w:t xml:space="preserve">, </w:t>
      </w:r>
      <w:r w:rsidR="00DC2DAE" w:rsidRPr="00DC2DAE">
        <w:rPr>
          <w:rFonts w:cs="Arial"/>
          <w:color w:val="000000"/>
          <w:szCs w:val="24"/>
          <w:shd w:val="clear" w:color="auto" w:fill="FFFFFF"/>
        </w:rPr>
        <w:t>024 / 55 + 76080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4"/>
        <w:gridCol w:w="3017"/>
        <w:gridCol w:w="3019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524189" w:rsidP="00CF39A8">
            <w:pPr>
              <w:pStyle w:val="Help"/>
            </w:pPr>
            <w:r>
              <w:t>Gatien Jayme</w:t>
            </w:r>
          </w:p>
        </w:tc>
        <w:tc>
          <w:tcPr>
            <w:tcW w:w="3070" w:type="dxa"/>
          </w:tcPr>
          <w:p w:rsidR="007C53D3" w:rsidRPr="00647782" w:rsidRDefault="00524189" w:rsidP="00CF39A8">
            <w:pPr>
              <w:pStyle w:val="Help"/>
            </w:pPr>
            <w:r>
              <w:t>Miguel Soares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524189" w:rsidP="00CF39A8">
            <w:pPr>
              <w:pStyle w:val="Help"/>
            </w:pPr>
            <w:r>
              <w:t xml:space="preserve">Pages </w:t>
            </w:r>
            <w:proofErr w:type="spellStart"/>
            <w:r>
              <w:t>Todos</w:t>
            </w:r>
            <w:proofErr w:type="spellEnd"/>
          </w:p>
        </w:tc>
        <w:tc>
          <w:tcPr>
            <w:tcW w:w="3070" w:type="dxa"/>
          </w:tcPr>
          <w:p w:rsidR="007C53D3" w:rsidRPr="00647782" w:rsidRDefault="00524189" w:rsidP="00CF39A8">
            <w:pPr>
              <w:pStyle w:val="Help"/>
            </w:pPr>
            <w:r>
              <w:t>(X)</w:t>
            </w:r>
          </w:p>
        </w:tc>
        <w:tc>
          <w:tcPr>
            <w:tcW w:w="3070" w:type="dxa"/>
          </w:tcPr>
          <w:p w:rsidR="007C53D3" w:rsidRPr="00647782" w:rsidRDefault="00524189" w:rsidP="00CF39A8">
            <w:pPr>
              <w:pStyle w:val="Help"/>
            </w:pPr>
            <w:r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524189" w:rsidP="00CF39A8">
            <w:pPr>
              <w:pStyle w:val="Help"/>
            </w:pPr>
            <w:r>
              <w:t xml:space="preserve">Listes de </w:t>
            </w:r>
            <w:proofErr w:type="spellStart"/>
            <w:r>
              <w:t>Todos</w:t>
            </w:r>
            <w:proofErr w:type="spellEnd"/>
          </w:p>
        </w:tc>
        <w:tc>
          <w:tcPr>
            <w:tcW w:w="3070" w:type="dxa"/>
          </w:tcPr>
          <w:p w:rsidR="007C53D3" w:rsidRPr="00647782" w:rsidRDefault="00524189" w:rsidP="00CF39A8">
            <w:pPr>
              <w:pStyle w:val="Help"/>
            </w:pPr>
            <w:r>
              <w:t>(X)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524189" w:rsidP="00CF39A8">
            <w:pPr>
              <w:pStyle w:val="Help"/>
            </w:pPr>
            <w:r>
              <w:t xml:space="preserve">Model </w:t>
            </w:r>
            <w:proofErr w:type="spellStart"/>
            <w:r>
              <w:t>Todos</w:t>
            </w:r>
            <w:proofErr w:type="spellEnd"/>
          </w:p>
        </w:tc>
        <w:tc>
          <w:tcPr>
            <w:tcW w:w="3070" w:type="dxa"/>
          </w:tcPr>
          <w:p w:rsidR="007C53D3" w:rsidRPr="00647782" w:rsidRDefault="00524189" w:rsidP="00CF39A8">
            <w:pPr>
              <w:pStyle w:val="Help"/>
            </w:pPr>
            <w:r>
              <w:t>X</w:t>
            </w:r>
          </w:p>
        </w:tc>
        <w:tc>
          <w:tcPr>
            <w:tcW w:w="3070" w:type="dxa"/>
          </w:tcPr>
          <w:p w:rsidR="007C53D3" w:rsidRPr="00647782" w:rsidRDefault="00524189" w:rsidP="00CF39A8">
            <w:pPr>
              <w:pStyle w:val="Help"/>
            </w:pPr>
            <w:r>
              <w:t>(X)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524189" w:rsidP="00CF39A8">
            <w:pPr>
              <w:pStyle w:val="Help"/>
            </w:pPr>
            <w:proofErr w:type="spellStart"/>
            <w:r>
              <w:t>Controler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</w:p>
        </w:tc>
        <w:tc>
          <w:tcPr>
            <w:tcW w:w="3070" w:type="dxa"/>
          </w:tcPr>
          <w:p w:rsidR="007C53D3" w:rsidRPr="00647782" w:rsidRDefault="00524189" w:rsidP="00CF39A8">
            <w:pPr>
              <w:pStyle w:val="Help"/>
            </w:pPr>
            <w:r>
              <w:t>X</w:t>
            </w:r>
          </w:p>
        </w:tc>
        <w:tc>
          <w:tcPr>
            <w:tcW w:w="3070" w:type="dxa"/>
          </w:tcPr>
          <w:p w:rsidR="00D3086D" w:rsidRPr="00647782" w:rsidRDefault="00524189" w:rsidP="00CF39A8">
            <w:pPr>
              <w:pStyle w:val="Help"/>
            </w:pPr>
            <w:r>
              <w:t>(X)</w:t>
            </w:r>
          </w:p>
        </w:tc>
      </w:tr>
      <w:tr w:rsidR="00D3086D" w:rsidRPr="005F2769" w:rsidTr="005F2769">
        <w:tc>
          <w:tcPr>
            <w:tcW w:w="3070" w:type="dxa"/>
          </w:tcPr>
          <w:p w:rsidR="00D3086D" w:rsidRDefault="00D3086D" w:rsidP="00CF39A8">
            <w:pPr>
              <w:pStyle w:val="Help"/>
            </w:pPr>
            <w:r>
              <w:t>Faire les tests</w:t>
            </w:r>
          </w:p>
        </w:tc>
        <w:tc>
          <w:tcPr>
            <w:tcW w:w="3070" w:type="dxa"/>
          </w:tcPr>
          <w:p w:rsidR="00D3086D" w:rsidRDefault="00D3086D" w:rsidP="00CF39A8">
            <w:pPr>
              <w:pStyle w:val="Help"/>
            </w:pPr>
            <w:r>
              <w:t>X</w:t>
            </w:r>
          </w:p>
        </w:tc>
        <w:tc>
          <w:tcPr>
            <w:tcW w:w="3070" w:type="dxa"/>
          </w:tcPr>
          <w:p w:rsidR="00D3086D" w:rsidRDefault="00D3086D" w:rsidP="00CF39A8">
            <w:pPr>
              <w:pStyle w:val="Help"/>
            </w:pPr>
          </w:p>
        </w:tc>
      </w:tr>
    </w:tbl>
    <w:p w:rsidR="007C53D3" w:rsidRPr="006E2C58" w:rsidRDefault="007C53D3" w:rsidP="00CF39A8">
      <w:pPr>
        <w:pStyle w:val="Help"/>
      </w:pP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4" w:name="_Toc2333850"/>
      <w:r w:rsidRPr="00791020">
        <w:rPr>
          <w:i w:val="0"/>
          <w:iCs/>
        </w:rPr>
        <w:t>Objectifs</w:t>
      </w:r>
      <w:bookmarkEnd w:id="4"/>
    </w:p>
    <w:p w:rsidR="00D3086D" w:rsidRDefault="00D3086D" w:rsidP="00CF39A8">
      <w:pPr>
        <w:pStyle w:val="Help"/>
      </w:pPr>
      <w:r>
        <w:t xml:space="preserve">Simplifier la vie </w:t>
      </w:r>
      <w:proofErr w:type="gramStart"/>
      <w:r>
        <w:t>au ambulancier</w:t>
      </w:r>
      <w:proofErr w:type="gramEnd"/>
      <w:r>
        <w:t>, pour qu’il puisse avoir plus de facilité et faire le plus rapidement pour leur tâches journalières.</w:t>
      </w:r>
    </w:p>
    <w:p w:rsidR="00D3086D" w:rsidRDefault="00D3086D" w:rsidP="00CF39A8">
      <w:pPr>
        <w:pStyle w:val="Help"/>
      </w:pPr>
    </w:p>
    <w:p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:rsidR="00E44913" w:rsidRPr="006E2C58" w:rsidRDefault="00E44913" w:rsidP="00046B84">
      <w:pPr>
        <w:pStyle w:val="Help"/>
      </w:pPr>
      <w:bookmarkStart w:id="6" w:name="_Toc25553307"/>
      <w:bookmarkStart w:id="7" w:name="_Toc71691011"/>
      <w:r>
        <w:t xml:space="preserve">Les utilisateurs pourront choisir dans </w:t>
      </w:r>
      <w:proofErr w:type="gramStart"/>
      <w:r>
        <w:t>quel base</w:t>
      </w:r>
      <w:proofErr w:type="gramEnd"/>
      <w:r>
        <w:t xml:space="preserve"> il veule se loguer et pourront consulter leur horaires des semaine précédentes et actuel.</w:t>
      </w:r>
    </w:p>
    <w:p w:rsidR="00CF39A8" w:rsidRDefault="00AA0785" w:rsidP="00AA0785">
      <w:pPr>
        <w:pStyle w:val="Titre2"/>
        <w:rPr>
          <w:i w:val="0"/>
          <w:iCs/>
        </w:rPr>
      </w:pPr>
      <w:bookmarkStart w:id="8" w:name="_Toc71691012"/>
      <w:bookmarkStart w:id="9" w:name="_Toc2333858"/>
      <w:bookmarkEnd w:id="6"/>
      <w:bookmarkEnd w:id="7"/>
      <w:r w:rsidRPr="00791020">
        <w:rPr>
          <w:i w:val="0"/>
          <w:iCs/>
        </w:rPr>
        <w:t>Stratégie de test</w:t>
      </w:r>
      <w:bookmarkEnd w:id="8"/>
      <w:bookmarkEnd w:id="9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D72BAD" w:rsidRPr="00791020" w:rsidRDefault="00D72BAD" w:rsidP="00297836">
      <w:pPr>
        <w:pStyle w:val="Help"/>
        <w:numPr>
          <w:ilvl w:val="0"/>
          <w:numId w:val="16"/>
        </w:numPr>
      </w:pPr>
      <w:proofErr w:type="gramStart"/>
      <w:r>
        <w:t>Les tests unitaire</w:t>
      </w:r>
      <w:proofErr w:type="gramEnd"/>
      <w:r>
        <w:t xml:space="preserve"> ont été effectués pour les fonctions du model (tout fonctionne)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0" w:name="_Toc2333860"/>
      <w:r>
        <w:t>Implémentation</w:t>
      </w:r>
      <w:bookmarkEnd w:id="10"/>
    </w:p>
    <w:p w:rsidR="0024287C" w:rsidRDefault="0024287C" w:rsidP="00E42F56">
      <w:pPr>
        <w:pStyle w:val="Titre2"/>
        <w:rPr>
          <w:i w:val="0"/>
          <w:iCs/>
        </w:rPr>
      </w:pPr>
      <w:bookmarkStart w:id="11" w:name="_Toc2333861"/>
      <w:bookmarkStart w:id="12" w:name="_Toc25553317"/>
      <w:bookmarkStart w:id="13" w:name="_Toc71691022"/>
      <w:bookmarkStart w:id="14" w:name="_Ref254352701"/>
      <w:r>
        <w:rPr>
          <w:i w:val="0"/>
          <w:iCs/>
        </w:rPr>
        <w:t>Vue d’ensemble</w:t>
      </w:r>
      <w:bookmarkEnd w:id="11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E42F56" w:rsidRDefault="005B43CB" w:rsidP="00E42F56">
      <w:pPr>
        <w:pStyle w:val="Titre2"/>
        <w:rPr>
          <w:i w:val="0"/>
          <w:iCs/>
        </w:rPr>
      </w:pPr>
      <w:bookmarkStart w:id="15" w:name="_Toc2333864"/>
      <w:r>
        <w:rPr>
          <w:i w:val="0"/>
          <w:iCs/>
        </w:rPr>
        <w:lastRenderedPageBreak/>
        <w:t>Points techniques spécifiques</w:t>
      </w:r>
      <w:bookmarkEnd w:id="15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16" w:name="_Toc2333865"/>
      <w:r>
        <w:t>Point 1</w:t>
      </w:r>
      <w:bookmarkEnd w:id="16"/>
    </w:p>
    <w:p w:rsidR="009319BC" w:rsidRDefault="009319BC" w:rsidP="009319BC">
      <w:pPr>
        <w:pStyle w:val="Titre3"/>
      </w:pPr>
      <w:bookmarkStart w:id="17" w:name="_Toc2333866"/>
      <w:r>
        <w:t>Point 2</w:t>
      </w:r>
      <w:bookmarkEnd w:id="17"/>
    </w:p>
    <w:p w:rsidR="009319BC" w:rsidRPr="009319BC" w:rsidRDefault="009319BC" w:rsidP="009319BC">
      <w:pPr>
        <w:pStyle w:val="Titre3"/>
      </w:pPr>
      <w:bookmarkStart w:id="18" w:name="_Toc2333867"/>
      <w:r>
        <w:t>Point …</w:t>
      </w:r>
      <w:bookmarkEnd w:id="18"/>
    </w:p>
    <w:bookmarkEnd w:id="12"/>
    <w:bookmarkEnd w:id="13"/>
    <w:bookmarkEnd w:id="14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3609D4" w:rsidRDefault="003609D4" w:rsidP="003609D4">
      <w:pPr>
        <w:pStyle w:val="Titre2"/>
        <w:rPr>
          <w:i w:val="0"/>
          <w:iCs/>
        </w:rPr>
      </w:pPr>
      <w:bookmarkStart w:id="19" w:name="_Toc2333868"/>
      <w:bookmarkStart w:id="20" w:name="_Toc25553322"/>
      <w:bookmarkStart w:id="21" w:name="_Toc71691026"/>
      <w:bookmarkStart w:id="22" w:name="_Toc2333871"/>
      <w:r>
        <w:rPr>
          <w:i w:val="0"/>
          <w:iCs/>
        </w:rPr>
        <w:t>Livraisons</w:t>
      </w:r>
      <w:bookmarkEnd w:id="19"/>
    </w:p>
    <w:p w:rsidR="003609D4" w:rsidRDefault="003609D4" w:rsidP="003609D4">
      <w:pPr>
        <w:pStyle w:val="Help"/>
      </w:pPr>
      <w:r>
        <w:t>Identification, date et raison de chaque livraison formelle effectuée au cours du projet.</w:t>
      </w:r>
    </w:p>
    <w:p w:rsidR="00CF39A8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20"/>
      <w:r w:rsidRPr="00791020">
        <w:rPr>
          <w:i w:val="0"/>
          <w:iCs/>
        </w:rPr>
        <w:t>restantes</w:t>
      </w:r>
      <w:bookmarkEnd w:id="21"/>
      <w:bookmarkEnd w:id="22"/>
    </w:p>
    <w:p w:rsidR="00CF39A8" w:rsidRDefault="0049659A" w:rsidP="00297836">
      <w:pPr>
        <w:pStyle w:val="Help"/>
      </w:pPr>
      <w:bookmarkStart w:id="23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23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8C13D1" w:rsidRDefault="008C13D1" w:rsidP="00297836">
      <w:pPr>
        <w:pStyle w:val="Help"/>
        <w:numPr>
          <w:ilvl w:val="0"/>
          <w:numId w:val="21"/>
        </w:numPr>
      </w:pPr>
      <w:r>
        <w:t xml:space="preserve">L’affichage correct de la vue est </w:t>
      </w:r>
      <w:proofErr w:type="gramStart"/>
      <w:r>
        <w:t>fausse</w:t>
      </w:r>
      <w:proofErr w:type="gramEnd"/>
    </w:p>
    <w:p w:rsidR="008C13D1" w:rsidRDefault="008C13D1" w:rsidP="00297836">
      <w:pPr>
        <w:pStyle w:val="Help"/>
        <w:numPr>
          <w:ilvl w:val="0"/>
          <w:numId w:val="21"/>
        </w:numPr>
      </w:pPr>
      <w:r>
        <w:t>La conséquence c’est que la vue sur le site de la page des tâches n’est pas présente</w:t>
      </w:r>
    </w:p>
    <w:p w:rsidR="008C13D1" w:rsidRDefault="008C13D1" w:rsidP="00297836">
      <w:pPr>
        <w:pStyle w:val="Help"/>
        <w:numPr>
          <w:ilvl w:val="0"/>
          <w:numId w:val="21"/>
        </w:numPr>
      </w:pPr>
    </w:p>
    <w:p w:rsidR="00CF39A8" w:rsidRDefault="00AA0785" w:rsidP="00684B3D">
      <w:pPr>
        <w:pStyle w:val="Titre1"/>
        <w:tabs>
          <w:tab w:val="num" w:pos="360"/>
        </w:tabs>
      </w:pPr>
      <w:bookmarkStart w:id="24" w:name="_Toc25553328"/>
      <w:bookmarkStart w:id="25" w:name="_Toc71703263"/>
      <w:bookmarkStart w:id="26" w:name="_Toc2333872"/>
      <w:r w:rsidRPr="0049659A">
        <w:t>C</w:t>
      </w:r>
      <w:bookmarkEnd w:id="24"/>
      <w:bookmarkEnd w:id="25"/>
      <w:r w:rsidR="00684B3D">
        <w:t>onclusions</w:t>
      </w:r>
      <w:bookmarkEnd w:id="26"/>
    </w:p>
    <w:p w:rsidR="004A702F" w:rsidRDefault="004A702F" w:rsidP="004A702F">
      <w:pPr>
        <w:pStyle w:val="Help"/>
        <w:numPr>
          <w:ilvl w:val="0"/>
          <w:numId w:val="25"/>
        </w:numPr>
      </w:pPr>
      <w:r>
        <w:t xml:space="preserve">Globalement les objectifs ont presque été atteints tout fonctionnait comme prévue sauf que pour quelques détails, mais on a </w:t>
      </w:r>
      <w:proofErr w:type="gramStart"/>
      <w:r>
        <w:t>du</w:t>
      </w:r>
      <w:proofErr w:type="gramEnd"/>
      <w:r>
        <w:t xml:space="preserve"> faire un changement de la vue pour les tâches de jour et nuits et on n’a malheureusement pas réussi à réafficher correctement la vue. Mais pour le les fonctions du </w:t>
      </w:r>
      <w:proofErr w:type="spellStart"/>
      <w:r>
        <w:t>controler</w:t>
      </w:r>
      <w:proofErr w:type="spellEnd"/>
      <w:r>
        <w:t xml:space="preserve"> et model tout fonctionne bien et les tests sont aussi </w:t>
      </w:r>
      <w:proofErr w:type="gramStart"/>
      <w:r>
        <w:t>biens</w:t>
      </w:r>
      <w:proofErr w:type="gramEnd"/>
      <w:r>
        <w:t>.</w:t>
      </w:r>
    </w:p>
    <w:p w:rsidR="004A702F" w:rsidRDefault="008103A0" w:rsidP="004A702F">
      <w:pPr>
        <w:pStyle w:val="Help"/>
        <w:numPr>
          <w:ilvl w:val="0"/>
          <w:numId w:val="25"/>
        </w:numPr>
      </w:pPr>
      <w:r>
        <w:t xml:space="preserve">Le projet dans l’ensemble n’est pas complètement </w:t>
      </w:r>
      <w:proofErr w:type="gramStart"/>
      <w:r>
        <w:t>finis</w:t>
      </w:r>
      <w:proofErr w:type="gramEnd"/>
      <w:r>
        <w:t xml:space="preserve"> mais il y a eu des améliorations pour le rendre plus optimale mais du coup on a pas réussi à le finir complètement</w:t>
      </w:r>
    </w:p>
    <w:p w:rsidR="008103A0" w:rsidRDefault="008103A0" w:rsidP="004A702F">
      <w:pPr>
        <w:pStyle w:val="Help"/>
        <w:numPr>
          <w:ilvl w:val="0"/>
          <w:numId w:val="25"/>
        </w:numPr>
      </w:pPr>
      <w:r>
        <w:t>Les points positifs du projet</w:t>
      </w:r>
      <w:r w:rsidR="00913D56">
        <w:t xml:space="preserve"> : hormis l’affichage de la vue qui ne fonctionne pas, le reste est fonctionnel donc </w:t>
      </w:r>
      <w:proofErr w:type="gramStart"/>
      <w:r w:rsidR="00913D56">
        <w:t>les fonction</w:t>
      </w:r>
      <w:proofErr w:type="gramEnd"/>
      <w:r w:rsidR="00913D56">
        <w:t xml:space="preserve"> du model et du </w:t>
      </w:r>
      <w:proofErr w:type="spellStart"/>
      <w:r w:rsidR="00913D56">
        <w:t>controler</w:t>
      </w:r>
      <w:proofErr w:type="spellEnd"/>
      <w:r w:rsidR="00913D56">
        <w:t xml:space="preserve"> et les tests</w:t>
      </w:r>
    </w:p>
    <w:p w:rsidR="00913D56" w:rsidRDefault="00913D56" w:rsidP="004A702F">
      <w:pPr>
        <w:pStyle w:val="Help"/>
        <w:numPr>
          <w:ilvl w:val="0"/>
          <w:numId w:val="25"/>
        </w:numPr>
      </w:pPr>
      <w:r>
        <w:t>Affichage de la vue et quelques fonctions nous ont posées problèmes.</w:t>
      </w:r>
    </w:p>
    <w:p w:rsidR="00913D56" w:rsidRDefault="00913D56" w:rsidP="004A702F">
      <w:pPr>
        <w:pStyle w:val="Help"/>
        <w:numPr>
          <w:ilvl w:val="0"/>
          <w:numId w:val="25"/>
        </w:numPr>
      </w:pPr>
      <w:r>
        <w:lastRenderedPageBreak/>
        <w:t xml:space="preserve">Le projet aura une suite : l’affichage de la vue sera corrigé, les boutons pour les admins seront actifs et </w:t>
      </w:r>
      <w:r w:rsidR="00C44C27">
        <w:t xml:space="preserve">le rendu final sera </w:t>
      </w:r>
      <w:proofErr w:type="gramStart"/>
      <w:r w:rsidR="00C44C27">
        <w:t>le rendu convenue</w:t>
      </w:r>
      <w:proofErr w:type="gramEnd"/>
    </w:p>
    <w:p w:rsidR="00CF39A8" w:rsidRDefault="00AA0785" w:rsidP="00684B3D">
      <w:pPr>
        <w:pStyle w:val="Titre1"/>
        <w:tabs>
          <w:tab w:val="num" w:pos="360"/>
        </w:tabs>
      </w:pPr>
      <w:bookmarkStart w:id="27" w:name="_Toc71703264"/>
      <w:bookmarkStart w:id="28" w:name="_Toc2333873"/>
      <w:r w:rsidRPr="0049659A">
        <w:t>A</w:t>
      </w:r>
      <w:bookmarkEnd w:id="27"/>
      <w:r w:rsidR="00684B3D">
        <w:t>nnexes</w:t>
      </w:r>
      <w:bookmarkEnd w:id="28"/>
    </w:p>
    <w:p w:rsidR="00CF39A8" w:rsidRDefault="00AA0785" w:rsidP="00AA0785">
      <w:pPr>
        <w:pStyle w:val="Titre2"/>
        <w:rPr>
          <w:i w:val="0"/>
          <w:iCs/>
        </w:rPr>
      </w:pPr>
      <w:bookmarkStart w:id="29" w:name="_Toc71703265"/>
      <w:bookmarkStart w:id="30" w:name="_Toc2333874"/>
      <w:r w:rsidRPr="00791020">
        <w:rPr>
          <w:i w:val="0"/>
          <w:iCs/>
        </w:rPr>
        <w:t>Sources – Bibliographie</w:t>
      </w:r>
      <w:bookmarkEnd w:id="29"/>
      <w:bookmarkEnd w:id="30"/>
    </w:p>
    <w:p w:rsidR="00CF39A8" w:rsidRDefault="004A702F" w:rsidP="002A1DB5">
      <w:pPr>
        <w:pStyle w:val="Help"/>
      </w:pPr>
      <w:r>
        <w:t>Xavier Carrel, Samuel Roland</w:t>
      </w:r>
      <w:r w:rsidR="00AA0785" w:rsidRPr="00791020">
        <w:t xml:space="preserve">   </w:t>
      </w:r>
    </w:p>
    <w:p w:rsidR="00AA0785" w:rsidRPr="003609D4" w:rsidRDefault="00AA0785" w:rsidP="00AA0785">
      <w:pPr>
        <w:pStyle w:val="Titre2"/>
        <w:rPr>
          <w:i w:val="0"/>
          <w:iCs/>
        </w:rPr>
      </w:pPr>
      <w:bookmarkStart w:id="31" w:name="_Toc25553330"/>
      <w:bookmarkStart w:id="32" w:name="_Toc71703266"/>
      <w:bookmarkStart w:id="33" w:name="_Toc2333875"/>
      <w:r w:rsidRPr="00791020">
        <w:rPr>
          <w:i w:val="0"/>
          <w:iCs/>
        </w:rPr>
        <w:t xml:space="preserve">Journal de bord </w:t>
      </w:r>
      <w:bookmarkEnd w:id="31"/>
      <w:bookmarkEnd w:id="32"/>
      <w:r w:rsidR="00E109AA">
        <w:rPr>
          <w:i w:val="0"/>
          <w:iCs/>
        </w:rPr>
        <w:t>du projet</w:t>
      </w:r>
      <w:bookmarkEnd w:id="33"/>
    </w:p>
    <w:p w:rsidR="00591119" w:rsidRDefault="004A702F" w:rsidP="004A702F">
      <w:pPr>
        <w:pStyle w:val="Help"/>
      </w:pPr>
      <w:hyperlink r:id="rId10" w:history="1">
        <w:r>
          <w:rPr>
            <w:rStyle w:val="Lienhypertexte"/>
          </w:rPr>
          <w:t>https://github.com/samuelroland/CSUNVBA2/blob/master/Journal.md</w:t>
        </w:r>
      </w:hyperlink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7F9" w:rsidRDefault="001727F9">
      <w:r>
        <w:separator/>
      </w:r>
    </w:p>
  </w:endnote>
  <w:endnote w:type="continuationSeparator" w:id="0">
    <w:p w:rsidR="001727F9" w:rsidRDefault="00172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183" w:rsidRDefault="001727F9">
    <w:pPr>
      <w:pStyle w:val="Pieddepage"/>
      <w:pBdr>
        <w:top w:val="single" w:sz="4" w:space="1" w:color="auto"/>
      </w:pBdr>
    </w:pPr>
    <w:sdt>
      <w:sdtPr>
        <w:alias w:val="Auteur "/>
        <w:tag w:val=""/>
        <w:id w:val="37565932"/>
        <w:placeholder>
          <w:docPart w:val="EE0FB9F18F464C429B6E81B084002C0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73206">
          <w:t>Gatien Jayme, Miguel Soares</w:t>
        </w:r>
      </w:sdtContent>
    </w:sdt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1F6623">
      <w:rPr>
        <w:rStyle w:val="Numrodepage"/>
        <w:noProof/>
      </w:rPr>
      <w:t>6</w:t>
    </w:r>
    <w:r w:rsidR="00DB2183">
      <w:rPr>
        <w:rStyle w:val="Numrodepage"/>
      </w:rPr>
      <w:fldChar w:fldCharType="end"/>
    </w:r>
    <w:r w:rsidR="00DB2183">
      <w:tab/>
    </w:r>
    <w:r w:rsidR="00F73206">
      <w:fldChar w:fldCharType="begin"/>
    </w:r>
    <w:r w:rsidR="00F73206">
      <w:instrText xml:space="preserve"> TIME \@ "dd/MM/yyyy HH:mm:ss" </w:instrText>
    </w:r>
    <w:r w:rsidR="00F73206">
      <w:fldChar w:fldCharType="separate"/>
    </w:r>
    <w:r w:rsidR="00524189">
      <w:rPr>
        <w:noProof/>
      </w:rPr>
      <w:t>09/04/2020 11:22:03</w:t>
    </w:r>
    <w:r w:rsidR="00F73206"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7F9" w:rsidRDefault="001727F9">
      <w:r>
        <w:separator/>
      </w:r>
    </w:p>
  </w:footnote>
  <w:footnote w:type="continuationSeparator" w:id="0">
    <w:p w:rsidR="001727F9" w:rsidRDefault="00172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3D56">
      <w:rPr>
        <w:rFonts w:ascii="Impact" w:hAnsi="Impact"/>
        <w:b/>
        <w:bCs/>
        <w:noProof/>
        <w:sz w:val="36"/>
        <w:u w:val="single"/>
      </w:rPr>
      <w:t>Documentation du projet web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06"/>
    <w:rsid w:val="00046B84"/>
    <w:rsid w:val="0005613A"/>
    <w:rsid w:val="000C7908"/>
    <w:rsid w:val="00106180"/>
    <w:rsid w:val="00124E46"/>
    <w:rsid w:val="001727F9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609D4"/>
    <w:rsid w:val="00371ECE"/>
    <w:rsid w:val="00373E0A"/>
    <w:rsid w:val="00387E54"/>
    <w:rsid w:val="003F2179"/>
    <w:rsid w:val="0040128D"/>
    <w:rsid w:val="00432F3D"/>
    <w:rsid w:val="004502D9"/>
    <w:rsid w:val="0049659A"/>
    <w:rsid w:val="004A702F"/>
    <w:rsid w:val="004C1895"/>
    <w:rsid w:val="004C38FB"/>
    <w:rsid w:val="004D2F9B"/>
    <w:rsid w:val="004F521F"/>
    <w:rsid w:val="005143EF"/>
    <w:rsid w:val="00524189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3A0"/>
    <w:rsid w:val="00810BC9"/>
    <w:rsid w:val="00811908"/>
    <w:rsid w:val="0083170D"/>
    <w:rsid w:val="008658D9"/>
    <w:rsid w:val="00895B96"/>
    <w:rsid w:val="008B1EAB"/>
    <w:rsid w:val="008C13D1"/>
    <w:rsid w:val="008D7200"/>
    <w:rsid w:val="00913D56"/>
    <w:rsid w:val="009319BC"/>
    <w:rsid w:val="00992256"/>
    <w:rsid w:val="009F1BC8"/>
    <w:rsid w:val="009F55A0"/>
    <w:rsid w:val="009F64CF"/>
    <w:rsid w:val="00A14804"/>
    <w:rsid w:val="00A3062E"/>
    <w:rsid w:val="00A70F6A"/>
    <w:rsid w:val="00AA0785"/>
    <w:rsid w:val="00AE470C"/>
    <w:rsid w:val="00B263B7"/>
    <w:rsid w:val="00B31079"/>
    <w:rsid w:val="00B557E4"/>
    <w:rsid w:val="00B673BB"/>
    <w:rsid w:val="00B9358C"/>
    <w:rsid w:val="00BA0FF8"/>
    <w:rsid w:val="00BE04A9"/>
    <w:rsid w:val="00C315ED"/>
    <w:rsid w:val="00C44C27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3086D"/>
    <w:rsid w:val="00D72BAD"/>
    <w:rsid w:val="00DA4CCB"/>
    <w:rsid w:val="00DB06F4"/>
    <w:rsid w:val="00DB2183"/>
    <w:rsid w:val="00DB4900"/>
    <w:rsid w:val="00DC2DAE"/>
    <w:rsid w:val="00E109AA"/>
    <w:rsid w:val="00E30CDF"/>
    <w:rsid w:val="00E42F56"/>
    <w:rsid w:val="00E44913"/>
    <w:rsid w:val="00E63311"/>
    <w:rsid w:val="00EB0B1A"/>
    <w:rsid w:val="00ED3A54"/>
    <w:rsid w:val="00ED50C4"/>
    <w:rsid w:val="00F028FF"/>
    <w:rsid w:val="00F4663F"/>
    <w:rsid w:val="00F53ED8"/>
    <w:rsid w:val="00F73206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347EC4E"/>
  <w14:defaultImageDpi w14:val="300"/>
  <w15:chartTrackingRefBased/>
  <w15:docId w15:val="{FC8C5C52-344D-4105-8C53-0D7F85C9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Mentionnonrsolue">
    <w:name w:val="Unresolved Mention"/>
    <w:basedOn w:val="Policepardfaut"/>
    <w:rsid w:val="00F73206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67"/>
    <w:rsid w:val="00F732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muelroland/CSUNVBA2/blob/master/Journal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tien%20Jayme\AppData\Local\Packages\microsoft.windowscommunicationsapps_8wekyb3d8bbwe\LocalState\Files\S0\464\Attachments\ProjetWeb%20Documentation%5b1291%5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0FB9F18F464C429B6E81B084002C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3F3133-0BC4-462B-9549-06C6E8027E99}"/>
      </w:docPartPr>
      <w:docPartBody>
        <w:p w:rsidR="004951DF" w:rsidRDefault="00C71A7D">
          <w:r w:rsidRPr="00AC53F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7D"/>
    <w:rsid w:val="004951DF"/>
    <w:rsid w:val="00BF6F20"/>
    <w:rsid w:val="00C71A7D"/>
    <w:rsid w:val="00F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7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67"/>
    <w:rsid w:val="00C71A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0C33E-767D-4E68-B0A3-80E26220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ProjetWeb Documentation[1291].dotx</Template>
  <TotalTime>0</TotalTime>
  <Pages>6</Pages>
  <Words>1084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7037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Gatien Jayme, Miguel Soares</dc:creator>
  <cp:keywords/>
  <cp:lastModifiedBy>Gatien Jayme</cp:lastModifiedBy>
  <cp:revision>8</cp:revision>
  <cp:lastPrinted>2004-09-01T12:58:00Z</cp:lastPrinted>
  <dcterms:created xsi:type="dcterms:W3CDTF">2020-04-09T09:13:00Z</dcterms:created>
  <dcterms:modified xsi:type="dcterms:W3CDTF">2020-04-09T10:45:00Z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