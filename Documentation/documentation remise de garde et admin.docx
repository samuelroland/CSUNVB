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FE79" w14:textId="77777777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765EDEF3" wp14:editId="309C18F3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D5760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55BF28F" w14:textId="77777777">
        <w:tc>
          <w:tcPr>
            <w:tcW w:w="9210" w:type="dxa"/>
          </w:tcPr>
          <w:p w14:paraId="267DDB8A" w14:textId="415E48BC" w:rsidR="00C930E9" w:rsidRPr="00ED50C4" w:rsidRDefault="00B21573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rFonts w:cs="Arial"/>
                <w:color w:val="000000" w:themeColor="text1"/>
                <w:sz w:val="96"/>
                <w:szCs w:val="96"/>
              </w:rPr>
              <w:t>Documentation du Projet Web de la remise et de l admin</w:t>
            </w:r>
          </w:p>
        </w:tc>
      </w:tr>
    </w:tbl>
    <w:p w14:paraId="73751EFA" w14:textId="77777777" w:rsidR="00CF39A8" w:rsidRDefault="00CF39A8">
      <w:pPr>
        <w:rPr>
          <w:sz w:val="52"/>
        </w:rPr>
      </w:pPr>
    </w:p>
    <w:p w14:paraId="6F326483" w14:textId="77777777" w:rsidR="00CF39A8" w:rsidRDefault="00CF39A8"/>
    <w:p w14:paraId="6C0B4198" w14:textId="77777777" w:rsidR="004F521F" w:rsidRDefault="004F521F" w:rsidP="004F521F">
      <w:pPr>
        <w:jc w:val="center"/>
      </w:pPr>
    </w:p>
    <w:p w14:paraId="06E05AD6" w14:textId="77777777" w:rsidR="004F521F" w:rsidRDefault="004F521F" w:rsidP="004F521F">
      <w:pPr>
        <w:jc w:val="center"/>
      </w:pPr>
    </w:p>
    <w:p w14:paraId="68096588" w14:textId="77777777" w:rsidR="004F521F" w:rsidRDefault="004F521F" w:rsidP="004F521F">
      <w:pPr>
        <w:jc w:val="center"/>
      </w:pPr>
    </w:p>
    <w:p w14:paraId="4B890F89" w14:textId="77777777" w:rsidR="004F521F" w:rsidRDefault="004F521F" w:rsidP="004F521F">
      <w:pPr>
        <w:jc w:val="center"/>
      </w:pPr>
    </w:p>
    <w:p w14:paraId="6425E1A5" w14:textId="77777777" w:rsidR="004F521F" w:rsidRDefault="004F521F" w:rsidP="004F521F">
      <w:pPr>
        <w:jc w:val="center"/>
      </w:pPr>
    </w:p>
    <w:p w14:paraId="1C4E5FD8" w14:textId="77777777" w:rsidR="004F521F" w:rsidRDefault="004F521F" w:rsidP="004F521F">
      <w:pPr>
        <w:jc w:val="center"/>
      </w:pPr>
    </w:p>
    <w:p w14:paraId="05BFA056" w14:textId="77777777" w:rsidR="004F521F" w:rsidRDefault="004F521F" w:rsidP="004F521F">
      <w:pPr>
        <w:jc w:val="center"/>
      </w:pPr>
    </w:p>
    <w:p w14:paraId="2376C5EE" w14:textId="77777777" w:rsidR="004F521F" w:rsidRDefault="004F521F" w:rsidP="004F521F">
      <w:pPr>
        <w:jc w:val="center"/>
        <w:rPr>
          <w:i/>
        </w:rPr>
      </w:pPr>
    </w:p>
    <w:p w14:paraId="1E940844" w14:textId="77777777" w:rsidR="004F521F" w:rsidRDefault="004F521F" w:rsidP="004F521F">
      <w:pPr>
        <w:jc w:val="center"/>
        <w:rPr>
          <w:i/>
        </w:rPr>
      </w:pPr>
    </w:p>
    <w:p w14:paraId="300DD326" w14:textId="77777777" w:rsidR="004F521F" w:rsidRDefault="004F521F" w:rsidP="004F521F">
      <w:pPr>
        <w:jc w:val="center"/>
        <w:rPr>
          <w:i/>
        </w:rPr>
      </w:pPr>
    </w:p>
    <w:p w14:paraId="1D6A265C" w14:textId="77777777" w:rsidR="004F521F" w:rsidRDefault="004F521F" w:rsidP="004F521F">
      <w:pPr>
        <w:jc w:val="center"/>
        <w:rPr>
          <w:i/>
        </w:rPr>
      </w:pPr>
    </w:p>
    <w:p w14:paraId="0C4E4AD3" w14:textId="77777777" w:rsidR="004F521F" w:rsidRDefault="004F521F" w:rsidP="004F521F">
      <w:pPr>
        <w:jc w:val="center"/>
        <w:rPr>
          <w:i/>
        </w:rPr>
      </w:pPr>
    </w:p>
    <w:p w14:paraId="32994B5B" w14:textId="77777777" w:rsidR="004F521F" w:rsidRDefault="004F521F" w:rsidP="004F521F">
      <w:pPr>
        <w:jc w:val="center"/>
        <w:rPr>
          <w:i/>
        </w:rPr>
      </w:pPr>
    </w:p>
    <w:p w14:paraId="3DECBF92" w14:textId="77777777" w:rsidR="004F521F" w:rsidRDefault="004F521F" w:rsidP="004F521F">
      <w:pPr>
        <w:jc w:val="center"/>
        <w:rPr>
          <w:i/>
        </w:rPr>
      </w:pPr>
    </w:p>
    <w:p w14:paraId="3E7E11E4" w14:textId="77777777" w:rsidR="004F521F" w:rsidRDefault="004F521F" w:rsidP="004F521F">
      <w:pPr>
        <w:jc w:val="center"/>
        <w:rPr>
          <w:i/>
        </w:rPr>
      </w:pPr>
    </w:p>
    <w:p w14:paraId="0581271B" w14:textId="77777777"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75E1BD" wp14:editId="18620A19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27C78" w14:textId="77777777" w:rsidR="009F09F2" w:rsidRPr="00B21573" w:rsidRDefault="009F09F2" w:rsidP="009F09F2">
                            <w:pPr>
                              <w:pStyle w:val="Help"/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573"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Meili, Dmitri</w:t>
                            </w:r>
                          </w:p>
                          <w:p w14:paraId="759DF8CF" w14:textId="77777777" w:rsidR="009F09F2" w:rsidRPr="00B21573" w:rsidRDefault="009F09F2" w:rsidP="009F09F2">
                            <w:pPr>
                              <w:pStyle w:val="Help"/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573"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dmitri.meili@cpnv.ch</w:t>
                            </w:r>
                          </w:p>
                          <w:p w14:paraId="485F08A5" w14:textId="77777777" w:rsidR="004F521F" w:rsidRPr="00B21573" w:rsidRDefault="004F521F" w:rsidP="00ED50C4">
                            <w:pPr>
                              <w:pStyle w:val="Help"/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5E1B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14:paraId="54F27C78" w14:textId="77777777" w:rsidR="009F09F2" w:rsidRPr="00B21573" w:rsidRDefault="009F09F2" w:rsidP="009F09F2">
                      <w:pPr>
                        <w:pStyle w:val="Help"/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573"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Meili, Dmitri</w:t>
                      </w:r>
                    </w:p>
                    <w:p w14:paraId="759DF8CF" w14:textId="77777777" w:rsidR="009F09F2" w:rsidRPr="00B21573" w:rsidRDefault="009F09F2" w:rsidP="009F09F2">
                      <w:pPr>
                        <w:pStyle w:val="Help"/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573"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dmitri.meili@cpnv.ch</w:t>
                      </w:r>
                    </w:p>
                    <w:p w14:paraId="485F08A5" w14:textId="77777777" w:rsidR="004F521F" w:rsidRPr="00B21573" w:rsidRDefault="004F521F" w:rsidP="00ED50C4">
                      <w:pPr>
                        <w:pStyle w:val="Help"/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5F107" w14:textId="77777777" w:rsidR="004F521F" w:rsidRDefault="004F521F" w:rsidP="004F521F">
      <w:pPr>
        <w:jc w:val="center"/>
        <w:rPr>
          <w:i/>
        </w:rPr>
      </w:pPr>
    </w:p>
    <w:p w14:paraId="32BC788E" w14:textId="77777777" w:rsidR="004F521F" w:rsidRDefault="004F521F" w:rsidP="004F521F">
      <w:pPr>
        <w:jc w:val="center"/>
        <w:rPr>
          <w:i/>
        </w:rPr>
      </w:pPr>
    </w:p>
    <w:p w14:paraId="03699F5B" w14:textId="77777777" w:rsidR="004F521F" w:rsidRDefault="004F521F" w:rsidP="004F521F">
      <w:pPr>
        <w:jc w:val="center"/>
        <w:rPr>
          <w:i/>
        </w:rPr>
      </w:pPr>
    </w:p>
    <w:p w14:paraId="06130947" w14:textId="77777777" w:rsidR="004F521F" w:rsidRDefault="004F521F" w:rsidP="004F521F">
      <w:pPr>
        <w:jc w:val="center"/>
        <w:rPr>
          <w:i/>
        </w:rPr>
      </w:pPr>
    </w:p>
    <w:p w14:paraId="2357AA82" w14:textId="77777777" w:rsidR="004F521F" w:rsidRDefault="004F521F" w:rsidP="004F521F">
      <w:pPr>
        <w:jc w:val="center"/>
        <w:rPr>
          <w:i/>
        </w:rPr>
      </w:pPr>
    </w:p>
    <w:p w14:paraId="7534FC2A" w14:textId="77777777" w:rsidR="004F521F" w:rsidRDefault="004F521F" w:rsidP="004F521F">
      <w:pPr>
        <w:jc w:val="center"/>
        <w:rPr>
          <w:i/>
        </w:rPr>
      </w:pPr>
    </w:p>
    <w:p w14:paraId="0CBAC747" w14:textId="77777777" w:rsidR="004F521F" w:rsidRPr="0067729D" w:rsidRDefault="004F521F" w:rsidP="004F521F">
      <w:pPr>
        <w:jc w:val="center"/>
        <w:rPr>
          <w:i/>
        </w:rPr>
      </w:pPr>
    </w:p>
    <w:p w14:paraId="747BB78C" w14:textId="77777777" w:rsidR="004F521F" w:rsidRDefault="004F521F" w:rsidP="004F521F">
      <w:pPr>
        <w:jc w:val="center"/>
        <w:rPr>
          <w:u w:val="single"/>
        </w:rPr>
      </w:pPr>
    </w:p>
    <w:p w14:paraId="493D5E02" w14:textId="77777777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042A0D12" wp14:editId="5C44108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C5F26" w14:textId="77777777" w:rsidR="004F521F" w:rsidRDefault="004F521F" w:rsidP="004F521F"/>
    <w:p w14:paraId="56EB0846" w14:textId="77777777" w:rsidR="004F521F" w:rsidRDefault="004F521F" w:rsidP="004F521F"/>
    <w:p w14:paraId="11A94C9C" w14:textId="77777777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BE716" wp14:editId="271D061E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5D9C7" w14:textId="77777777" w:rsidR="004F521F" w:rsidRPr="00B21573" w:rsidRDefault="009F09F2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5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SI-CMI2A</w:t>
                            </w:r>
                          </w:p>
                          <w:p w14:paraId="69E0523A" w14:textId="77777777" w:rsidR="004F521F" w:rsidRPr="00B21573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BF637B" w14:textId="6CDE417A" w:rsidR="004F521F" w:rsidRPr="00B21573" w:rsidRDefault="00AA194E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9F09F2" w:rsidRPr="00B215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9F09F2" w:rsidRPr="00B215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BE716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01E5D9C7" w14:textId="77777777" w:rsidR="004F521F" w:rsidRPr="00B21573" w:rsidRDefault="009F09F2" w:rsidP="00ED50C4">
                      <w:pPr>
                        <w:pStyle w:val="Help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5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SI-CMI2A</w:t>
                      </w:r>
                    </w:p>
                    <w:p w14:paraId="69E0523A" w14:textId="77777777" w:rsidR="004F521F" w:rsidRPr="00B21573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BF637B" w14:textId="6CDE417A" w:rsidR="004F521F" w:rsidRPr="00B21573" w:rsidRDefault="00AA194E" w:rsidP="00ED50C4">
                      <w:pPr>
                        <w:pStyle w:val="Help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9F09F2" w:rsidRPr="00B215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9F09F2" w:rsidRPr="00B215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6ECB4B8" w14:textId="77777777" w:rsidR="004F521F" w:rsidRDefault="004F521F" w:rsidP="004F521F"/>
    <w:p w14:paraId="61DDCB96" w14:textId="77777777" w:rsidR="004F521F" w:rsidRDefault="004F521F" w:rsidP="004F521F"/>
    <w:p w14:paraId="14D8240B" w14:textId="77777777" w:rsidR="004F521F" w:rsidRDefault="004F521F" w:rsidP="004F521F"/>
    <w:p w14:paraId="42EB78B6" w14:textId="77777777" w:rsidR="004F521F" w:rsidRDefault="004F521F" w:rsidP="004F521F"/>
    <w:p w14:paraId="5E82B93A" w14:textId="77777777" w:rsidR="004F521F" w:rsidRDefault="004F521F" w:rsidP="004F521F"/>
    <w:p w14:paraId="5808E17A" w14:textId="4E1D1CB1" w:rsidR="003F2179" w:rsidRPr="00791020" w:rsidRDefault="003F2179" w:rsidP="00791020">
      <w:r w:rsidRPr="003F2179">
        <w:rPr>
          <w:u w:val="single"/>
        </w:rPr>
        <w:t>Table des matières</w:t>
      </w:r>
    </w:p>
    <w:p w14:paraId="33AD44E0" w14:textId="4D56C737" w:rsidR="00E22F7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848870" w:history="1">
        <w:r w:rsidR="00E22F78" w:rsidRPr="00660A63">
          <w:rPr>
            <w:rStyle w:val="Lienhypertexte"/>
          </w:rPr>
          <w:t>1</w:t>
        </w:r>
        <w:r w:rsidR="00E22F7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</w:rPr>
          <w:t>Introduction</w:t>
        </w:r>
        <w:r w:rsidR="00E22F78">
          <w:rPr>
            <w:webHidden/>
          </w:rPr>
          <w:tab/>
        </w:r>
        <w:r w:rsidR="00E22F78">
          <w:rPr>
            <w:webHidden/>
          </w:rPr>
          <w:fldChar w:fldCharType="begin"/>
        </w:r>
        <w:r w:rsidR="00E22F78">
          <w:rPr>
            <w:webHidden/>
          </w:rPr>
          <w:instrText xml:space="preserve"> PAGEREF _Toc37848870 \h </w:instrText>
        </w:r>
        <w:r w:rsidR="00E22F78">
          <w:rPr>
            <w:webHidden/>
          </w:rPr>
        </w:r>
        <w:r w:rsidR="00E22F78">
          <w:rPr>
            <w:webHidden/>
          </w:rPr>
          <w:fldChar w:fldCharType="separate"/>
        </w:r>
        <w:r w:rsidR="00E22F78">
          <w:rPr>
            <w:webHidden/>
          </w:rPr>
          <w:t>3</w:t>
        </w:r>
        <w:r w:rsidR="00E22F78">
          <w:rPr>
            <w:webHidden/>
          </w:rPr>
          <w:fldChar w:fldCharType="end"/>
        </w:r>
      </w:hyperlink>
    </w:p>
    <w:p w14:paraId="193823B6" w14:textId="3329C02E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1" w:history="1">
        <w:r w:rsidR="00E22F78" w:rsidRPr="00660A63">
          <w:rPr>
            <w:rStyle w:val="Lienhypertexte"/>
            <w:iCs/>
            <w:noProof/>
          </w:rPr>
          <w:t>1.1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Cadre, description et motivation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_Toc37848871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3</w:t>
        </w:r>
        <w:r w:rsidR="00E22F78">
          <w:rPr>
            <w:noProof/>
            <w:webHidden/>
          </w:rPr>
          <w:fldChar w:fldCharType="end"/>
        </w:r>
      </w:hyperlink>
    </w:p>
    <w:p w14:paraId="19BECAE5" w14:textId="00112938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2" w:history="1">
        <w:r w:rsidR="00E22F78" w:rsidRPr="00660A63">
          <w:rPr>
            <w:rStyle w:val="Lienhypertexte"/>
            <w:iCs/>
            <w:noProof/>
          </w:rPr>
          <w:t>1.2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Organisation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_Toc37848872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3</w:t>
        </w:r>
        <w:r w:rsidR="00E22F78">
          <w:rPr>
            <w:noProof/>
            <w:webHidden/>
          </w:rPr>
          <w:fldChar w:fldCharType="end"/>
        </w:r>
      </w:hyperlink>
    </w:p>
    <w:p w14:paraId="477A7B7F" w14:textId="4C42FE5C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3" w:history="1">
        <w:r w:rsidR="00E22F78" w:rsidRPr="00660A63">
          <w:rPr>
            <w:rStyle w:val="Lienhypertexte"/>
            <w:iCs/>
            <w:noProof/>
          </w:rPr>
          <w:t>1.3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Objectifs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_Toc37848873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3</w:t>
        </w:r>
        <w:r w:rsidR="00E22F78">
          <w:rPr>
            <w:noProof/>
            <w:webHidden/>
          </w:rPr>
          <w:fldChar w:fldCharType="end"/>
        </w:r>
      </w:hyperlink>
    </w:p>
    <w:p w14:paraId="40E09BD7" w14:textId="2E12F9AE" w:rsidR="00E22F78" w:rsidRDefault="00B46C4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48874" w:history="1">
        <w:r w:rsidR="00E22F78" w:rsidRPr="00660A63">
          <w:rPr>
            <w:rStyle w:val="Lienhypertexte"/>
          </w:rPr>
          <w:t>2</w:t>
        </w:r>
        <w:r w:rsidR="00E22F7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</w:rPr>
          <w:t>Analyse</w:t>
        </w:r>
        <w:r w:rsidR="00E22F78">
          <w:rPr>
            <w:webHidden/>
          </w:rPr>
          <w:tab/>
        </w:r>
        <w:r w:rsidR="00E22F78">
          <w:rPr>
            <w:webHidden/>
          </w:rPr>
          <w:fldChar w:fldCharType="begin"/>
        </w:r>
        <w:r w:rsidR="00E22F78">
          <w:rPr>
            <w:webHidden/>
          </w:rPr>
          <w:instrText xml:space="preserve"> PAGEREF _Toc37848874 \h </w:instrText>
        </w:r>
        <w:r w:rsidR="00E22F78">
          <w:rPr>
            <w:webHidden/>
          </w:rPr>
        </w:r>
        <w:r w:rsidR="00E22F78">
          <w:rPr>
            <w:webHidden/>
          </w:rPr>
          <w:fldChar w:fldCharType="separate"/>
        </w:r>
        <w:r w:rsidR="00E22F78">
          <w:rPr>
            <w:webHidden/>
          </w:rPr>
          <w:t>3</w:t>
        </w:r>
        <w:r w:rsidR="00E22F78">
          <w:rPr>
            <w:webHidden/>
          </w:rPr>
          <w:fldChar w:fldCharType="end"/>
        </w:r>
      </w:hyperlink>
    </w:p>
    <w:p w14:paraId="03C765BE" w14:textId="4B5B387E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5" w:history="1">
        <w:r w:rsidR="00E22F78" w:rsidRPr="00660A63">
          <w:rPr>
            <w:rStyle w:val="Lienhypertexte"/>
            <w:iCs/>
            <w:noProof/>
          </w:rPr>
          <w:t>2.1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Modèle Conceptuel de Données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_Toc37848875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3</w:t>
        </w:r>
        <w:r w:rsidR="00E22F78">
          <w:rPr>
            <w:noProof/>
            <w:webHidden/>
          </w:rPr>
          <w:fldChar w:fldCharType="end"/>
        </w:r>
      </w:hyperlink>
    </w:p>
    <w:p w14:paraId="1396ED50" w14:textId="0D245447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6" w:history="1">
        <w:r w:rsidR="00E22F78" w:rsidRPr="00660A63">
          <w:rPr>
            <w:rStyle w:val="Lienhypertexte"/>
            <w:iCs/>
            <w:noProof/>
          </w:rPr>
          <w:t>2.2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Stratégie de test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_Toc37848876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3</w:t>
        </w:r>
        <w:r w:rsidR="00E22F78">
          <w:rPr>
            <w:noProof/>
            <w:webHidden/>
          </w:rPr>
          <w:fldChar w:fldCharType="end"/>
        </w:r>
      </w:hyperlink>
    </w:p>
    <w:p w14:paraId="201ACDE3" w14:textId="649996A7" w:rsidR="00E22F78" w:rsidRDefault="00B46C4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48877" w:history="1">
        <w:r w:rsidR="00E22F78" w:rsidRPr="00660A63">
          <w:rPr>
            <w:rStyle w:val="Lienhypertexte"/>
          </w:rPr>
          <w:t>3</w:t>
        </w:r>
        <w:r w:rsidR="00E22F7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</w:rPr>
          <w:t>Implémentation</w:t>
        </w:r>
        <w:r w:rsidR="00E22F78">
          <w:rPr>
            <w:webHidden/>
          </w:rPr>
          <w:tab/>
        </w:r>
        <w:r w:rsidR="00E22F78">
          <w:rPr>
            <w:webHidden/>
          </w:rPr>
          <w:fldChar w:fldCharType="begin"/>
        </w:r>
        <w:r w:rsidR="00E22F78">
          <w:rPr>
            <w:webHidden/>
          </w:rPr>
          <w:instrText xml:space="preserve"> PAGEREF _Toc37848877 \h </w:instrText>
        </w:r>
        <w:r w:rsidR="00E22F78">
          <w:rPr>
            <w:webHidden/>
          </w:rPr>
        </w:r>
        <w:r w:rsidR="00E22F78">
          <w:rPr>
            <w:webHidden/>
          </w:rPr>
          <w:fldChar w:fldCharType="separate"/>
        </w:r>
        <w:r w:rsidR="00E22F78">
          <w:rPr>
            <w:webHidden/>
          </w:rPr>
          <w:t>4</w:t>
        </w:r>
        <w:r w:rsidR="00E22F78">
          <w:rPr>
            <w:webHidden/>
          </w:rPr>
          <w:fldChar w:fldCharType="end"/>
        </w:r>
      </w:hyperlink>
    </w:p>
    <w:p w14:paraId="3F593D4E" w14:textId="71A9B5D0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8" w:history="1">
        <w:r w:rsidR="00E22F78" w:rsidRPr="00660A63">
          <w:rPr>
            <w:rStyle w:val="Lienhypertexte"/>
            <w:iCs/>
            <w:noProof/>
          </w:rPr>
          <w:t>3.1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Vue d’ensemble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_Toc37848878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5D91A9E2" w14:textId="0BF9A4B7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79" w:history="1">
        <w:r w:rsidR="00E22F78" w:rsidRPr="00660A63">
          <w:rPr>
            <w:rStyle w:val="Lienhypertexte"/>
            <w:iCs/>
            <w:noProof/>
          </w:rPr>
          <w:t>3.2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Points techniques spécifiques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_Toc37848879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382F270F" w14:textId="5972FBBB" w:rsidR="00E22F78" w:rsidRDefault="00B46C4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80" w:history="1">
        <w:r w:rsidR="00E22F78" w:rsidRPr="00660A63">
          <w:rPr>
            <w:rStyle w:val="Lienhypertexte"/>
            <w:noProof/>
          </w:rPr>
          <w:t>3.2.1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noProof/>
          </w:rPr>
          <w:t>Point 1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_Toc37848880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03FA29C5" w14:textId="7703397A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81" w:history="1">
        <w:r w:rsidR="00E22F78" w:rsidRPr="00660A63">
          <w:rPr>
            <w:rStyle w:val="Lienhypertexte"/>
            <w:iCs/>
            <w:noProof/>
          </w:rPr>
          <w:t>3.3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Livraisons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_Toc37848881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2F210A56" w14:textId="510692C3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82" w:history="1">
        <w:r w:rsidR="00E22F78" w:rsidRPr="00660A63">
          <w:rPr>
            <w:rStyle w:val="Lienhypertexte"/>
            <w:iCs/>
            <w:noProof/>
          </w:rPr>
          <w:t>3.4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Erreurs restantes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_Toc37848882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21965FAF" w14:textId="5C113CDE" w:rsidR="00E22F78" w:rsidRDefault="00B46C4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48883" w:history="1">
        <w:r w:rsidR="00E22F78" w:rsidRPr="00660A63">
          <w:rPr>
            <w:rStyle w:val="Lienhypertexte"/>
          </w:rPr>
          <w:t>4</w:t>
        </w:r>
        <w:r w:rsidR="00E22F7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</w:rPr>
          <w:t>Conclusions</w:t>
        </w:r>
        <w:r w:rsidR="00E22F78">
          <w:rPr>
            <w:webHidden/>
          </w:rPr>
          <w:tab/>
        </w:r>
        <w:r w:rsidR="00E22F78">
          <w:rPr>
            <w:webHidden/>
          </w:rPr>
          <w:fldChar w:fldCharType="begin"/>
        </w:r>
        <w:r w:rsidR="00E22F78">
          <w:rPr>
            <w:webHidden/>
          </w:rPr>
          <w:instrText xml:space="preserve"> PAGEREF _Toc37848883 \h </w:instrText>
        </w:r>
        <w:r w:rsidR="00E22F78">
          <w:rPr>
            <w:webHidden/>
          </w:rPr>
        </w:r>
        <w:r w:rsidR="00E22F78">
          <w:rPr>
            <w:webHidden/>
          </w:rPr>
          <w:fldChar w:fldCharType="separate"/>
        </w:r>
        <w:r w:rsidR="00E22F78">
          <w:rPr>
            <w:webHidden/>
          </w:rPr>
          <w:t>4</w:t>
        </w:r>
        <w:r w:rsidR="00E22F78">
          <w:rPr>
            <w:webHidden/>
          </w:rPr>
          <w:fldChar w:fldCharType="end"/>
        </w:r>
      </w:hyperlink>
    </w:p>
    <w:p w14:paraId="20E17945" w14:textId="37E6382C" w:rsidR="00E22F78" w:rsidRDefault="00B46C4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48884" w:history="1">
        <w:r w:rsidR="00E22F78" w:rsidRPr="00660A63">
          <w:rPr>
            <w:rStyle w:val="Lienhypertexte"/>
          </w:rPr>
          <w:t>5</w:t>
        </w:r>
        <w:r w:rsidR="00E22F7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</w:rPr>
          <w:t>Annexes</w:t>
        </w:r>
        <w:r w:rsidR="00E22F78">
          <w:rPr>
            <w:webHidden/>
          </w:rPr>
          <w:tab/>
        </w:r>
        <w:r w:rsidR="00E22F78">
          <w:rPr>
            <w:webHidden/>
          </w:rPr>
          <w:fldChar w:fldCharType="begin"/>
        </w:r>
        <w:r w:rsidR="00E22F78">
          <w:rPr>
            <w:webHidden/>
          </w:rPr>
          <w:instrText xml:space="preserve"> PAGEREF _Toc37848884 \h </w:instrText>
        </w:r>
        <w:r w:rsidR="00E22F78">
          <w:rPr>
            <w:webHidden/>
          </w:rPr>
        </w:r>
        <w:r w:rsidR="00E22F78">
          <w:rPr>
            <w:webHidden/>
          </w:rPr>
          <w:fldChar w:fldCharType="separate"/>
        </w:r>
        <w:r w:rsidR="00E22F78">
          <w:rPr>
            <w:webHidden/>
          </w:rPr>
          <w:t>4</w:t>
        </w:r>
        <w:r w:rsidR="00E22F78">
          <w:rPr>
            <w:webHidden/>
          </w:rPr>
          <w:fldChar w:fldCharType="end"/>
        </w:r>
      </w:hyperlink>
    </w:p>
    <w:p w14:paraId="04F6047E" w14:textId="57C55281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85" w:history="1">
        <w:r w:rsidR="00E22F78" w:rsidRPr="00660A63">
          <w:rPr>
            <w:rStyle w:val="Lienhypertexte"/>
            <w:iCs/>
            <w:noProof/>
          </w:rPr>
          <w:t>5.1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Sources – Bibliographie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_Toc37848885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6D1700A1" w14:textId="242CDB53" w:rsidR="00E22F78" w:rsidRDefault="00B46C4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48886" w:history="1">
        <w:r w:rsidR="00E22F78" w:rsidRPr="00660A63">
          <w:rPr>
            <w:rStyle w:val="Lienhypertexte"/>
            <w:iCs/>
            <w:noProof/>
          </w:rPr>
          <w:t>5.2</w:t>
        </w:r>
        <w:r w:rsidR="00E22F7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22F78" w:rsidRPr="00660A63">
          <w:rPr>
            <w:rStyle w:val="Lienhypertexte"/>
            <w:iCs/>
            <w:noProof/>
          </w:rPr>
          <w:t>Journal de bord du projet</w:t>
        </w:r>
        <w:r w:rsidR="00E22F78">
          <w:rPr>
            <w:noProof/>
            <w:webHidden/>
          </w:rPr>
          <w:tab/>
        </w:r>
        <w:r w:rsidR="00E22F78">
          <w:rPr>
            <w:noProof/>
            <w:webHidden/>
          </w:rPr>
          <w:fldChar w:fldCharType="begin"/>
        </w:r>
        <w:r w:rsidR="00E22F78">
          <w:rPr>
            <w:noProof/>
            <w:webHidden/>
          </w:rPr>
          <w:instrText xml:space="preserve"> PAGEREF _Toc37848886 \h </w:instrText>
        </w:r>
        <w:r w:rsidR="00E22F78">
          <w:rPr>
            <w:noProof/>
            <w:webHidden/>
          </w:rPr>
        </w:r>
        <w:r w:rsidR="00E22F78">
          <w:rPr>
            <w:noProof/>
            <w:webHidden/>
          </w:rPr>
          <w:fldChar w:fldCharType="separate"/>
        </w:r>
        <w:r w:rsidR="00E22F78">
          <w:rPr>
            <w:noProof/>
            <w:webHidden/>
          </w:rPr>
          <w:t>4</w:t>
        </w:r>
        <w:r w:rsidR="00E22F78">
          <w:rPr>
            <w:noProof/>
            <w:webHidden/>
          </w:rPr>
          <w:fldChar w:fldCharType="end"/>
        </w:r>
      </w:hyperlink>
    </w:p>
    <w:p w14:paraId="1C6EFEF3" w14:textId="7C326082" w:rsidR="00CF39A8" w:rsidRDefault="003F2179" w:rsidP="003F2179">
      <w:r>
        <w:fldChar w:fldCharType="end"/>
      </w:r>
    </w:p>
    <w:p w14:paraId="7AD4FF45" w14:textId="37B00D94"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  <w:bookmarkStart w:id="0" w:name="_GoBack"/>
      <w:bookmarkEnd w:id="0"/>
    </w:p>
    <w:p w14:paraId="5851F46C" w14:textId="77777777" w:rsidR="007C53D3" w:rsidRDefault="001B7271" w:rsidP="00AE470C">
      <w:pPr>
        <w:pStyle w:val="Titre1"/>
      </w:pPr>
      <w:bookmarkStart w:id="1" w:name="_Toc37848870"/>
      <w:r>
        <w:lastRenderedPageBreak/>
        <w:t>Introduction</w:t>
      </w:r>
      <w:bookmarkEnd w:id="1"/>
    </w:p>
    <w:p w14:paraId="5B1AC4E6" w14:textId="77777777" w:rsidR="00CF39A8" w:rsidRDefault="001B7271" w:rsidP="001B7271">
      <w:pPr>
        <w:pStyle w:val="Titre2"/>
        <w:rPr>
          <w:i w:val="0"/>
          <w:iCs/>
        </w:rPr>
      </w:pPr>
      <w:bookmarkStart w:id="2" w:name="_Toc37848871"/>
      <w:r>
        <w:rPr>
          <w:i w:val="0"/>
          <w:iCs/>
        </w:rPr>
        <w:t>Cadre, description et motivation</w:t>
      </w:r>
      <w:bookmarkEnd w:id="2"/>
    </w:p>
    <w:p w14:paraId="2D009A73" w14:textId="77777777" w:rsidR="009F09F2" w:rsidRPr="009F09F2" w:rsidRDefault="009F09F2" w:rsidP="009F09F2">
      <w:r>
        <w:t xml:space="preserve">Nous devons faire la remise de garde, le login et tout ce qui est en relation avec l’administration dans le projet CSUNVB qui consiste </w:t>
      </w:r>
      <w:proofErr w:type="gramStart"/>
      <w:r>
        <w:t>a</w:t>
      </w:r>
      <w:proofErr w:type="gramEnd"/>
      <w:r>
        <w:t xml:space="preserve"> faire une application pour les Samu du nord vaudois pour </w:t>
      </w:r>
      <w:r w:rsidR="00CF7EDD">
        <w:t>qu’</w:t>
      </w:r>
      <w:r>
        <w:t xml:space="preserve">il puissent </w:t>
      </w:r>
      <w:r w:rsidR="00CF7EDD">
        <w:t>gérer.</w:t>
      </w:r>
    </w:p>
    <w:p w14:paraId="185E1574" w14:textId="02D93CBC" w:rsidR="00CF39A8" w:rsidRDefault="00CF39A8" w:rsidP="00046B84">
      <w:pPr>
        <w:pStyle w:val="Help"/>
      </w:pPr>
    </w:p>
    <w:p w14:paraId="6C69C78C" w14:textId="77777777" w:rsidR="00CF39A8" w:rsidRDefault="006E2C58" w:rsidP="007C53D3">
      <w:pPr>
        <w:pStyle w:val="Titre2"/>
        <w:rPr>
          <w:i w:val="0"/>
          <w:iCs/>
        </w:rPr>
      </w:pPr>
      <w:bookmarkStart w:id="3" w:name="_Toc37848872"/>
      <w:r w:rsidRPr="00791020">
        <w:rPr>
          <w:i w:val="0"/>
          <w:iCs/>
        </w:rPr>
        <w:t>Organisation</w:t>
      </w:r>
      <w:bookmarkEnd w:id="3"/>
    </w:p>
    <w:p w14:paraId="31193FD8" w14:textId="77777777" w:rsidR="00CF7EDD" w:rsidRDefault="00CF7EDD" w:rsidP="00CF7EDD">
      <w:proofErr w:type="spellStart"/>
      <w:r>
        <w:t>Organistion</w:t>
      </w:r>
      <w:proofErr w:type="spellEnd"/>
      <w:r>
        <w:t xml:space="preserve"> générale du projet</w:t>
      </w:r>
    </w:p>
    <w:p w14:paraId="30B31038" w14:textId="77777777" w:rsidR="00CF7EDD" w:rsidRDefault="00CF7EDD" w:rsidP="00CF7EDD">
      <w:proofErr w:type="spellStart"/>
      <w:r>
        <w:t>Éleve</w:t>
      </w:r>
      <w:proofErr w:type="spellEnd"/>
      <w:r>
        <w:t xml:space="preserve"> 1 : Meili, Dmitri, </w:t>
      </w:r>
      <w:hyperlink r:id="rId10" w:history="1">
        <w:r w:rsidRPr="005B113F">
          <w:rPr>
            <w:rStyle w:val="Lienhypertexte"/>
          </w:rPr>
          <w:t>dmitri.meili@cpnv.ch</w:t>
        </w:r>
      </w:hyperlink>
      <w:r>
        <w:t xml:space="preserve"> 078 851 50 </w:t>
      </w:r>
      <w:r w:rsidR="00F63B6A">
        <w:t>08</w:t>
      </w:r>
    </w:p>
    <w:p w14:paraId="60820A82" w14:textId="77777777" w:rsidR="00CF7EDD" w:rsidRPr="00F63B6A" w:rsidRDefault="00CF7EDD" w:rsidP="00F63B6A">
      <w:pPr>
        <w:rPr>
          <w:rFonts w:ascii="Times New Roman" w:hAnsi="Times New Roman"/>
        </w:rPr>
      </w:pPr>
      <w:proofErr w:type="spellStart"/>
      <w:r>
        <w:t>Éleve</w:t>
      </w:r>
      <w:proofErr w:type="spellEnd"/>
      <w:r>
        <w:t xml:space="preserve"> 2 :</w:t>
      </w:r>
      <w:r w:rsidR="00F63B6A">
        <w:t xml:space="preserve"> FERNANDES-PINHEIRO, </w:t>
      </w:r>
      <w:proofErr w:type="spellStart"/>
      <w:r w:rsidR="00F63B6A">
        <w:t>Luìs-Pedro</w:t>
      </w:r>
      <w:proofErr w:type="spellEnd"/>
      <w:r w:rsidR="00F63B6A">
        <w:t xml:space="preserve">, </w:t>
      </w:r>
      <w:hyperlink r:id="rId11" w:history="1">
        <w:r w:rsidR="00F63B6A">
          <w:rPr>
            <w:rStyle w:val="Lienhypertexte"/>
          </w:rPr>
          <w:t>Luis-Pedro.FERNANDES-PINHEIRO@cpnv.ch</w:t>
        </w:r>
      </w:hyperlink>
    </w:p>
    <w:p w14:paraId="77DA1914" w14:textId="77777777" w:rsidR="00F63B6A" w:rsidRPr="00F63B6A" w:rsidRDefault="00F63B6A" w:rsidP="00F63B6A">
      <w:pPr>
        <w:pStyle w:val="Help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B6A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Responsable de projet : </w:t>
      </w:r>
      <w:r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Carrel, Xavier, </w:t>
      </w:r>
      <w:hyperlink r:id="rId12" w:history="1">
        <w:r>
          <w:rPr>
            <w:rStyle w:val="Lienhypertexte"/>
          </w:rPr>
          <w:t>xavier.carrel@cpnv.ch</w:t>
        </w:r>
      </w:hyperlink>
    </w:p>
    <w:p w14:paraId="6985AFD0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126538F8" w14:textId="77777777" w:rsidTr="00F63B6A">
        <w:tc>
          <w:tcPr>
            <w:tcW w:w="3036" w:type="dxa"/>
          </w:tcPr>
          <w:p w14:paraId="48B69C99" w14:textId="77777777" w:rsidR="007C53D3" w:rsidRPr="00F63B6A" w:rsidRDefault="007C53D3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12" w:type="dxa"/>
          </w:tcPr>
          <w:p w14:paraId="20A271DA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3B6A"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Dmitri</w:t>
            </w:r>
          </w:p>
        </w:tc>
        <w:tc>
          <w:tcPr>
            <w:tcW w:w="3012" w:type="dxa"/>
          </w:tcPr>
          <w:p w14:paraId="12F66AA0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63B6A"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Luìs-Pedro</w:t>
            </w:r>
            <w:proofErr w:type="spellEnd"/>
          </w:p>
        </w:tc>
      </w:tr>
      <w:tr w:rsidR="007C53D3" w:rsidRPr="005F2769" w14:paraId="47E04A8C" w14:textId="77777777" w:rsidTr="00F63B6A">
        <w:tc>
          <w:tcPr>
            <w:tcW w:w="3036" w:type="dxa"/>
          </w:tcPr>
          <w:p w14:paraId="50474873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Administration</w:t>
            </w:r>
          </w:p>
        </w:tc>
        <w:tc>
          <w:tcPr>
            <w:tcW w:w="3012" w:type="dxa"/>
          </w:tcPr>
          <w:p w14:paraId="59B3531F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012" w:type="dxa"/>
          </w:tcPr>
          <w:p w14:paraId="4F88A2F4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 w:rsidR="007C53D3" w:rsidRPr="005F2769" w14:paraId="77BDF001" w14:textId="77777777" w:rsidTr="00F63B6A">
        <w:tc>
          <w:tcPr>
            <w:tcW w:w="3036" w:type="dxa"/>
          </w:tcPr>
          <w:p w14:paraId="0298C9E2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Remise de garde</w:t>
            </w:r>
          </w:p>
        </w:tc>
        <w:tc>
          <w:tcPr>
            <w:tcW w:w="3012" w:type="dxa"/>
          </w:tcPr>
          <w:p w14:paraId="3A85A198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012" w:type="dxa"/>
          </w:tcPr>
          <w:p w14:paraId="33950A6E" w14:textId="77777777" w:rsidR="007C53D3" w:rsidRPr="00F63B6A" w:rsidRDefault="007C53D3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53D3" w:rsidRPr="005F2769" w14:paraId="14746D78" w14:textId="77777777" w:rsidTr="00F63B6A">
        <w:tc>
          <w:tcPr>
            <w:tcW w:w="3036" w:type="dxa"/>
          </w:tcPr>
          <w:p w14:paraId="4CAD5298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Login/out</w:t>
            </w:r>
          </w:p>
        </w:tc>
        <w:tc>
          <w:tcPr>
            <w:tcW w:w="3012" w:type="dxa"/>
          </w:tcPr>
          <w:p w14:paraId="3046715A" w14:textId="77777777" w:rsidR="007C53D3" w:rsidRPr="00F63B6A" w:rsidRDefault="007C53D3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12" w:type="dxa"/>
          </w:tcPr>
          <w:p w14:paraId="19776543" w14:textId="77777777" w:rsidR="007C53D3" w:rsidRPr="00F63B6A" w:rsidRDefault="00F63B6A" w:rsidP="00CF39A8">
            <w:pPr>
              <w:pStyle w:val="Help"/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</w:tbl>
    <w:p w14:paraId="51985BED" w14:textId="77777777" w:rsidR="007C53D3" w:rsidRDefault="007C53D3" w:rsidP="00CF39A8">
      <w:pPr>
        <w:pStyle w:val="Help"/>
      </w:pPr>
    </w:p>
    <w:p w14:paraId="19EC0A09" w14:textId="77777777" w:rsidR="006E2C58" w:rsidRDefault="006E2C58" w:rsidP="006E2C58">
      <w:pPr>
        <w:pStyle w:val="Titre2"/>
        <w:rPr>
          <w:i w:val="0"/>
          <w:iCs/>
        </w:rPr>
      </w:pPr>
      <w:bookmarkStart w:id="4" w:name="_Toc37848873"/>
      <w:r w:rsidRPr="00791020">
        <w:rPr>
          <w:i w:val="0"/>
          <w:iCs/>
        </w:rPr>
        <w:t>Objectifs</w:t>
      </w:r>
      <w:bookmarkEnd w:id="4"/>
    </w:p>
    <w:p w14:paraId="0F49B9B0" w14:textId="61AFC3F9" w:rsidR="00D45BEC" w:rsidRDefault="00D45BEC" w:rsidP="00D45BEC">
      <w:r>
        <w:t xml:space="preserve">Nos objectifs sont faire la partie administrative ce qui consiste à pouvoir créer et supprimer </w:t>
      </w:r>
      <w:r w:rsidR="00DE5A6B">
        <w:t>des utilisateurs</w:t>
      </w:r>
      <w:r>
        <w:t>, donner ou enlever des droits d’administration, gérer les médicaments, les véhicules et les base.</w:t>
      </w:r>
    </w:p>
    <w:p w14:paraId="1A65542E" w14:textId="77777777" w:rsidR="00D45BEC" w:rsidRPr="00D45BEC" w:rsidRDefault="00D45BEC" w:rsidP="00D45BEC">
      <w:r>
        <w:t>Créer et mettre en forme la remise de garde avec les feuilles détailler et pouvoir y modifier des parties.</w:t>
      </w:r>
    </w:p>
    <w:p w14:paraId="300B282C" w14:textId="71F68AFA" w:rsidR="0083170D" w:rsidRDefault="0083170D" w:rsidP="0083170D">
      <w:pPr>
        <w:pStyle w:val="Titre1"/>
      </w:pPr>
      <w:bookmarkStart w:id="5" w:name="_Toc37848874"/>
      <w:r>
        <w:t>Analyse</w:t>
      </w:r>
      <w:bookmarkEnd w:id="5"/>
    </w:p>
    <w:p w14:paraId="1A3E7CA1" w14:textId="0F5AEA00" w:rsidR="00C931FA" w:rsidRPr="00C931FA" w:rsidRDefault="00C931FA" w:rsidP="00C931FA">
      <w:r>
        <w:t xml:space="preserve">L’utilisateur pourra se logger et choisir la remise de garde </w:t>
      </w:r>
      <w:r w:rsidR="004F3199">
        <w:t>qu’il</w:t>
      </w:r>
      <w:r>
        <w:t xml:space="preserve"> souhaite pour la modifier</w:t>
      </w:r>
      <w:r w:rsidR="00282E5C">
        <w:t xml:space="preserve"> et l importer en </w:t>
      </w:r>
      <w:proofErr w:type="spellStart"/>
      <w:r w:rsidR="00282E5C">
        <w:t>pdf</w:t>
      </w:r>
      <w:proofErr w:type="spellEnd"/>
      <w:r w:rsidR="0087598E">
        <w:t>.</w:t>
      </w:r>
    </w:p>
    <w:p w14:paraId="0990875B" w14:textId="77777777" w:rsidR="00CF39A8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37848876"/>
      <w:r w:rsidRPr="00791020">
        <w:rPr>
          <w:i w:val="0"/>
          <w:iCs/>
        </w:rPr>
        <w:t>Stratégie de test</w:t>
      </w:r>
      <w:bookmarkEnd w:id="6"/>
      <w:bookmarkEnd w:id="7"/>
    </w:p>
    <w:p w14:paraId="2B888AB2" w14:textId="77777777" w:rsidR="000D5719" w:rsidRDefault="000D5719" w:rsidP="000D5719">
      <w:pPr>
        <w:pStyle w:val="Help"/>
        <w:numPr>
          <w:ilvl w:val="0"/>
          <w:numId w:val="3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Types de tests et ordre dans lequel ils seront effectués.</w:t>
      </w:r>
    </w:p>
    <w:p w14:paraId="303DA1C3" w14:textId="77777777" w:rsidR="000D5719" w:rsidRDefault="000D5719" w:rsidP="000D5719">
      <w:pPr>
        <w:pStyle w:val="Help"/>
        <w:numPr>
          <w:ilvl w:val="0"/>
          <w:numId w:val="3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Les moyens à mettre en œuvre.</w:t>
      </w:r>
    </w:p>
    <w:p w14:paraId="47737A2D" w14:textId="77777777" w:rsidR="000D5719" w:rsidRDefault="000D5719" w:rsidP="000D5719">
      <w:pPr>
        <w:pStyle w:val="Help"/>
        <w:numPr>
          <w:ilvl w:val="0"/>
          <w:numId w:val="3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Données de test à prévoir (données réelles fournies par le client ?).</w:t>
      </w:r>
    </w:p>
    <w:p w14:paraId="3422DD00" w14:textId="77777777" w:rsidR="000D5719" w:rsidRDefault="000D5719" w:rsidP="000D5719">
      <w:pPr>
        <w:pStyle w:val="Help"/>
        <w:numPr>
          <w:ilvl w:val="0"/>
          <w:numId w:val="3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Les tests unitaires ont été effectués pour les fonctions du model (tout fonctionne)</w:t>
      </w:r>
    </w:p>
    <w:p w14:paraId="36F1F36C" w14:textId="38851BDF" w:rsidR="00AA0785" w:rsidRPr="0049659A" w:rsidRDefault="000D5719" w:rsidP="000D5719">
      <w:pPr>
        <w:pStyle w:val="Titre1"/>
        <w:tabs>
          <w:tab w:val="num" w:pos="360"/>
        </w:tabs>
      </w:pPr>
      <w:r>
        <w:t xml:space="preserve"> </w:t>
      </w:r>
      <w:bookmarkStart w:id="8" w:name="_Toc37848877"/>
      <w:r w:rsidR="00F028FF">
        <w:t>Implémentation</w:t>
      </w:r>
      <w:bookmarkEnd w:id="8"/>
    </w:p>
    <w:p w14:paraId="7B144B6D" w14:textId="37CAB80C" w:rsidR="0024287C" w:rsidRDefault="0024287C" w:rsidP="00E42F56">
      <w:pPr>
        <w:pStyle w:val="Titre2"/>
        <w:rPr>
          <w:i w:val="0"/>
          <w:iCs/>
        </w:rPr>
      </w:pPr>
      <w:bookmarkStart w:id="9" w:name="_Toc37848878"/>
      <w:bookmarkStart w:id="10" w:name="_Toc25553317"/>
      <w:bookmarkStart w:id="11" w:name="_Toc71691022"/>
      <w:bookmarkStart w:id="12" w:name="_Ref254352701"/>
      <w:r>
        <w:rPr>
          <w:i w:val="0"/>
          <w:iCs/>
        </w:rPr>
        <w:t>Vue d’ensemble</w:t>
      </w:r>
      <w:bookmarkEnd w:id="9"/>
    </w:p>
    <w:p w14:paraId="7703695E" w14:textId="41A4359C" w:rsidR="0045612E" w:rsidRPr="0045612E" w:rsidRDefault="0045612E" w:rsidP="0045612E">
      <w:pPr>
        <w:pStyle w:val="Paragraphedeliste"/>
        <w:numPr>
          <w:ilvl w:val="0"/>
          <w:numId w:val="31"/>
        </w:numPr>
      </w:pPr>
      <w:r>
        <w:t xml:space="preserve">L’utilisateur </w:t>
      </w:r>
      <w:r w:rsidR="005757CB">
        <w:t xml:space="preserve">choisie ca base et se connecte a la base </w:t>
      </w:r>
      <w:proofErr w:type="gramStart"/>
      <w:r w:rsidR="000D5719">
        <w:t>qu’</w:t>
      </w:r>
      <w:r w:rsidR="005757CB">
        <w:t xml:space="preserve"> il</w:t>
      </w:r>
      <w:proofErr w:type="gramEnd"/>
      <w:r w:rsidR="005757CB">
        <w:t xml:space="preserve"> veut puis va dans remise de gar</w:t>
      </w:r>
      <w:r w:rsidR="00B51DBA">
        <w:t xml:space="preserve">de ou il peut choisir la base </w:t>
      </w:r>
      <w:r w:rsidR="000D5719">
        <w:t>qu’</w:t>
      </w:r>
      <w:r w:rsidR="003C5F50">
        <w:t xml:space="preserve"> </w:t>
      </w:r>
      <w:r w:rsidR="00B51DBA">
        <w:t xml:space="preserve"> il veut pour afficher la liste des </w:t>
      </w:r>
      <w:r w:rsidR="000D5719">
        <w:t>différentes</w:t>
      </w:r>
      <w:r w:rsidR="00B51DBA">
        <w:t xml:space="preserve"> remise de garde il en choisi une et </w:t>
      </w:r>
      <w:r w:rsidR="008C463C">
        <w:t>peut la modifier comme bon lui semble</w:t>
      </w:r>
    </w:p>
    <w:p w14:paraId="20B6C087" w14:textId="77777777" w:rsidR="00E42F56" w:rsidRDefault="005B43CB" w:rsidP="00E42F56">
      <w:pPr>
        <w:pStyle w:val="Titre2"/>
        <w:rPr>
          <w:i w:val="0"/>
          <w:iCs/>
        </w:rPr>
      </w:pPr>
      <w:bookmarkStart w:id="13" w:name="_Toc37848879"/>
      <w:r>
        <w:rPr>
          <w:i w:val="0"/>
          <w:iCs/>
        </w:rPr>
        <w:lastRenderedPageBreak/>
        <w:t>Points techniques spécifiques</w:t>
      </w:r>
      <w:bookmarkEnd w:id="13"/>
    </w:p>
    <w:p w14:paraId="298B428A" w14:textId="64DE7EFA" w:rsidR="009319BC" w:rsidRDefault="009319BC" w:rsidP="009319BC">
      <w:pPr>
        <w:pStyle w:val="Titre3"/>
      </w:pPr>
      <w:bookmarkStart w:id="14" w:name="_Toc37848880"/>
      <w:r>
        <w:t>Point 1</w:t>
      </w:r>
      <w:bookmarkEnd w:id="14"/>
    </w:p>
    <w:p w14:paraId="532C2238" w14:textId="28C72166" w:rsidR="0086548D" w:rsidRDefault="0086548D" w:rsidP="0086548D">
      <w:pPr>
        <w:rPr>
          <w:rFonts w:cs="Arial"/>
          <w:color w:val="000000" w:themeColor="text1"/>
        </w:rPr>
      </w:pPr>
      <w:proofErr w:type="spellStart"/>
      <w:proofErr w:type="gramStart"/>
      <w:r>
        <w:rPr>
          <w:rFonts w:cs="Arial"/>
          <w:color w:val="000000" w:themeColor="text1"/>
        </w:rPr>
        <w:t>shiftEnd</w:t>
      </w:r>
      <w:proofErr w:type="spellEnd"/>
      <w:proofErr w:type="gramEnd"/>
      <w:r>
        <w:rPr>
          <w:rFonts w:cs="Arial"/>
          <w:color w:val="000000" w:themeColor="text1"/>
        </w:rPr>
        <w:t xml:space="preserve"> Choisir une Semaine </w:t>
      </w:r>
      <w:r>
        <w:rPr>
          <w:rFonts w:cs="Arial"/>
          <w:color w:val="000000" w:themeColor="text1"/>
        </w:rPr>
        <w:sym w:font="Wingdings" w:char="F0E0"/>
      </w:r>
      <w:r>
        <w:rPr>
          <w:rFonts w:cs="Arial"/>
          <w:color w:val="000000" w:themeColor="text1"/>
        </w:rPr>
        <w:t xml:space="preserve"> </w:t>
      </w:r>
      <w:proofErr w:type="spellStart"/>
      <w:r>
        <w:rPr>
          <w:rFonts w:cs="Arial"/>
          <w:color w:val="000000" w:themeColor="text1"/>
        </w:rPr>
        <w:t>shiftEndList</w:t>
      </w:r>
      <w:proofErr w:type="spellEnd"/>
      <w:r>
        <w:rPr>
          <w:rFonts w:cs="Arial"/>
          <w:color w:val="000000" w:themeColor="text1"/>
        </w:rPr>
        <w:t xml:space="preserve"> avec la bonne semaine et base</w:t>
      </w:r>
    </w:p>
    <w:p w14:paraId="46BA21F9" w14:textId="77777777" w:rsidR="0086548D" w:rsidRPr="0086548D" w:rsidRDefault="0086548D" w:rsidP="0086548D"/>
    <w:bookmarkEnd w:id="10"/>
    <w:bookmarkEnd w:id="11"/>
    <w:bookmarkEnd w:id="12"/>
    <w:p w14:paraId="1227422A" w14:textId="77777777" w:rsidR="00D23E24" w:rsidRDefault="00D23E24" w:rsidP="00D23E24">
      <w:pPr>
        <w:pStyle w:val="Help"/>
        <w:rPr>
          <w:b/>
          <w:u w:val="single"/>
        </w:rPr>
      </w:pPr>
    </w:p>
    <w:p w14:paraId="3BAF48B9" w14:textId="19AD83A5" w:rsidR="003609D4" w:rsidRDefault="003609D4" w:rsidP="003609D4">
      <w:pPr>
        <w:pStyle w:val="Titre2"/>
        <w:rPr>
          <w:i w:val="0"/>
          <w:iCs/>
        </w:rPr>
      </w:pPr>
      <w:bookmarkStart w:id="15" w:name="_Toc37848881"/>
      <w:bookmarkStart w:id="16" w:name="_Toc25553322"/>
      <w:bookmarkStart w:id="17" w:name="_Toc71691026"/>
      <w:r>
        <w:rPr>
          <w:i w:val="0"/>
          <w:iCs/>
        </w:rPr>
        <w:t>Livraisons</w:t>
      </w:r>
      <w:bookmarkEnd w:id="15"/>
    </w:p>
    <w:p w14:paraId="6295FA3B" w14:textId="77777777" w:rsidR="009060CF" w:rsidRDefault="00B46C40" w:rsidP="009060CF">
      <w:hyperlink r:id="rId13" w:history="1">
        <w:r w:rsidR="009060CF">
          <w:rPr>
            <w:rStyle w:val="Lienhypertexte"/>
          </w:rPr>
          <w:t>https://github.com/samuelroland/CSUNVBA2/tree/master/Documentation</w:t>
        </w:r>
      </w:hyperlink>
    </w:p>
    <w:p w14:paraId="30A01487" w14:textId="77777777" w:rsidR="00943481" w:rsidRPr="00943481" w:rsidRDefault="00943481" w:rsidP="00943481"/>
    <w:p w14:paraId="78E489DE" w14:textId="25393C61" w:rsidR="00CF39A8" w:rsidRDefault="0049659A" w:rsidP="0049659A">
      <w:pPr>
        <w:pStyle w:val="Titre2"/>
        <w:rPr>
          <w:i w:val="0"/>
          <w:iCs/>
        </w:rPr>
      </w:pPr>
      <w:bookmarkStart w:id="18" w:name="_Toc37848882"/>
      <w:r w:rsidRPr="00791020">
        <w:rPr>
          <w:i w:val="0"/>
          <w:iCs/>
        </w:rPr>
        <w:t xml:space="preserve">Erreurs </w:t>
      </w:r>
      <w:bookmarkEnd w:id="16"/>
      <w:r w:rsidRPr="00791020">
        <w:rPr>
          <w:i w:val="0"/>
          <w:iCs/>
        </w:rPr>
        <w:t>restantes</w:t>
      </w:r>
      <w:bookmarkEnd w:id="17"/>
      <w:bookmarkEnd w:id="18"/>
      <w:r w:rsidRPr="00791020">
        <w:rPr>
          <w:i w:val="0"/>
          <w:iCs/>
        </w:rPr>
        <w:t xml:space="preserve">  </w:t>
      </w:r>
    </w:p>
    <w:p w14:paraId="1FCE1CF2" w14:textId="22C58326" w:rsidR="00187EE0" w:rsidRPr="00187EE0" w:rsidRDefault="00187EE0" w:rsidP="00187EE0">
      <w:r>
        <w:t xml:space="preserve">Il y a quelque </w:t>
      </w:r>
      <w:r w:rsidR="00F34ED4">
        <w:t>problème</w:t>
      </w:r>
      <w:r>
        <w:t xml:space="preserve"> </w:t>
      </w:r>
      <w:r w:rsidR="00F34ED4">
        <w:t>d’affichage</w:t>
      </w:r>
      <w:r>
        <w:t xml:space="preserve"> au niveau du </w:t>
      </w:r>
      <w:proofErr w:type="spellStart"/>
      <w:r w:rsidR="00F34ED4">
        <w:t>shiftEnd</w:t>
      </w:r>
      <w:proofErr w:type="spellEnd"/>
      <w:r>
        <w:t xml:space="preserve"> </w:t>
      </w:r>
      <w:r w:rsidR="00836816">
        <w:t xml:space="preserve">et le </w:t>
      </w:r>
      <w:proofErr w:type="spellStart"/>
      <w:r w:rsidR="00836816">
        <w:t>shift</w:t>
      </w:r>
      <w:r w:rsidR="00F34ED4">
        <w:t>E</w:t>
      </w:r>
      <w:r w:rsidR="00836816">
        <w:t>nd</w:t>
      </w:r>
      <w:r w:rsidR="00F34ED4">
        <w:t>L</w:t>
      </w:r>
      <w:r w:rsidR="00836816">
        <w:t>ist</w:t>
      </w:r>
      <w:proofErr w:type="spellEnd"/>
      <w:r w:rsidR="00836816">
        <w:t xml:space="preserve"> </w:t>
      </w:r>
      <w:r w:rsidR="00F34ED4">
        <w:t>n’est</w:t>
      </w:r>
      <w:r w:rsidR="00836816">
        <w:t xml:space="preserve"> pas </w:t>
      </w:r>
      <w:r w:rsidR="00F34ED4">
        <w:t>complètement</w:t>
      </w:r>
      <w:r w:rsidR="00836816">
        <w:t xml:space="preserve"> terminer. Il y a </w:t>
      </w:r>
      <w:r w:rsidR="00F34ED4">
        <w:t>des fonctionnalités manquantes</w:t>
      </w:r>
      <w:r w:rsidR="00836816">
        <w:t xml:space="preserve"> </w:t>
      </w:r>
      <w:r w:rsidR="00F34ED4">
        <w:t xml:space="preserve">dans le </w:t>
      </w:r>
      <w:proofErr w:type="spellStart"/>
      <w:r w:rsidR="00F34ED4">
        <w:t>shiftEndList</w:t>
      </w:r>
      <w:proofErr w:type="spellEnd"/>
      <w:r w:rsidR="00F34ED4">
        <w:t xml:space="preserve"> comme le </w:t>
      </w:r>
      <w:r w:rsidR="005C11A6">
        <w:t>téléchargement en format PDF de la feuille ou la modification de la feuille.</w:t>
      </w:r>
    </w:p>
    <w:p w14:paraId="79E3B444" w14:textId="0AB2F328" w:rsidR="00CF39A8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37848883"/>
      <w:r w:rsidRPr="0049659A">
        <w:t>C</w:t>
      </w:r>
      <w:bookmarkEnd w:id="19"/>
      <w:bookmarkEnd w:id="20"/>
      <w:r w:rsidR="00684B3D">
        <w:t>onclusions</w:t>
      </w:r>
      <w:bookmarkEnd w:id="21"/>
    </w:p>
    <w:p w14:paraId="0E270F30" w14:textId="0CADCCF8" w:rsidR="0086548D" w:rsidRPr="00CD1431" w:rsidRDefault="0086548D" w:rsidP="0086548D">
      <w:pPr>
        <w:pStyle w:val="Paragraphedeliste"/>
        <w:numPr>
          <w:ilvl w:val="0"/>
          <w:numId w:val="30"/>
        </w:num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Globalement </w:t>
      </w:r>
      <w:r w:rsidR="00EA61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bonne partie des objectifs </w:t>
      </w:r>
      <w:proofErr w:type="gramStart"/>
      <w:r w:rsidR="00EA61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="00EA61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été atteints </w:t>
      </w:r>
      <w:r w:rsidR="00544D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malheureusement</w:t>
      </w:r>
      <w:r w:rsidR="00544D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toujours des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problème</w:t>
      </w:r>
      <w:r w:rsidR="00544D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d’affichage</w:t>
      </w:r>
      <w:r w:rsidR="00544D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vue </w:t>
      </w:r>
    </w:p>
    <w:p w14:paraId="7AD2C92B" w14:textId="2EC67520" w:rsidR="00CD1431" w:rsidRPr="0086548D" w:rsidRDefault="00CD1431" w:rsidP="0086548D">
      <w:pPr>
        <w:pStyle w:val="Paragraphedeliste"/>
        <w:numPr>
          <w:ilvl w:val="0"/>
          <w:numId w:val="30"/>
        </w:num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projet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n’est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terminer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 on a une bonne vision globale </w:t>
      </w:r>
      <w:r w:rsidR="004956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ce que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pourrait</w:t>
      </w:r>
      <w:r w:rsidR="004956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être</w:t>
      </w:r>
      <w:r w:rsidR="004956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</w:t>
      </w:r>
      <w:r w:rsidR="00550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résultat</w:t>
      </w:r>
      <w:r w:rsidR="004956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final</w:t>
      </w:r>
    </w:p>
    <w:p w14:paraId="4327E071" w14:textId="77777777" w:rsidR="00CF39A8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37848884"/>
      <w:r w:rsidRPr="0049659A">
        <w:t>A</w:t>
      </w:r>
      <w:bookmarkEnd w:id="22"/>
      <w:r w:rsidR="00684B3D">
        <w:t>nnexes</w:t>
      </w:r>
      <w:bookmarkEnd w:id="23"/>
    </w:p>
    <w:p w14:paraId="6BDA2AC3" w14:textId="704E4102" w:rsidR="00CF39A8" w:rsidRDefault="00AA0785" w:rsidP="00AA0785">
      <w:pPr>
        <w:pStyle w:val="Titre2"/>
        <w:rPr>
          <w:i w:val="0"/>
          <w:iCs/>
        </w:rPr>
      </w:pPr>
      <w:bookmarkStart w:id="24" w:name="_Toc71703265"/>
      <w:bookmarkStart w:id="25" w:name="_Toc37848885"/>
      <w:r w:rsidRPr="00791020">
        <w:rPr>
          <w:i w:val="0"/>
          <w:iCs/>
        </w:rPr>
        <w:t>Sources – Bibliographie</w:t>
      </w:r>
      <w:bookmarkEnd w:id="24"/>
      <w:bookmarkEnd w:id="25"/>
    </w:p>
    <w:p w14:paraId="641BEE2E" w14:textId="77777777" w:rsidR="002412BE" w:rsidRDefault="002412BE" w:rsidP="002412BE"/>
    <w:p w14:paraId="0520E104" w14:textId="0EDA347A" w:rsidR="002412BE" w:rsidRPr="002412BE" w:rsidRDefault="002412BE" w:rsidP="002412BE">
      <w:r w:rsidRPr="002412BE">
        <w:t>https://www.w3schools.com/</w:t>
      </w:r>
    </w:p>
    <w:p w14:paraId="4F4B533B" w14:textId="77777777" w:rsidR="00AA0785" w:rsidRPr="003609D4" w:rsidRDefault="00AA0785" w:rsidP="00AA0785">
      <w:pPr>
        <w:pStyle w:val="Titre2"/>
        <w:rPr>
          <w:i w:val="0"/>
          <w:iCs/>
        </w:rPr>
      </w:pPr>
      <w:bookmarkStart w:id="26" w:name="_Toc25553330"/>
      <w:bookmarkStart w:id="27" w:name="_Toc71703266"/>
      <w:bookmarkStart w:id="28" w:name="_Toc37848886"/>
      <w:r w:rsidRPr="00791020">
        <w:rPr>
          <w:i w:val="0"/>
          <w:iCs/>
        </w:rPr>
        <w:t xml:space="preserve">Journal de bord </w:t>
      </w:r>
      <w:bookmarkEnd w:id="26"/>
      <w:bookmarkEnd w:id="27"/>
      <w:r w:rsidR="00E109AA">
        <w:rPr>
          <w:i w:val="0"/>
          <w:iCs/>
        </w:rPr>
        <w:t>du projet</w:t>
      </w:r>
      <w:bookmarkEnd w:id="28"/>
    </w:p>
    <w:p w14:paraId="1783281B" w14:textId="77777777" w:rsidR="00320788" w:rsidRDefault="00B46C40" w:rsidP="00320788">
      <w:pPr>
        <w:pStyle w:val="Help"/>
        <w:rPr>
          <w:rFonts w:cs="Arial"/>
          <w:color w:val="000000" w:themeColor="text1"/>
        </w:rPr>
      </w:pPr>
      <w:hyperlink r:id="rId14" w:history="1">
        <w:r w:rsidR="00320788">
          <w:rPr>
            <w:rStyle w:val="Lienhypertexte"/>
            <w:rFonts w:cs="Arial"/>
            <w:color w:val="000000" w:themeColor="text1"/>
          </w:rPr>
          <w:t>https://github.com/samuelroland/CSUNVBA2/blob/master/Journal.md</w:t>
        </w:r>
      </w:hyperlink>
    </w:p>
    <w:p w14:paraId="17C4DCFF" w14:textId="7001D290" w:rsidR="00591119" w:rsidRDefault="003A0C95" w:rsidP="00320788">
      <w:pPr>
        <w:pStyle w:val="Help"/>
      </w:pPr>
      <w:r>
        <w:t xml:space="preserve"> </w:t>
      </w: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25B8A" w14:textId="77777777" w:rsidR="00B46C40" w:rsidRDefault="00B46C40">
      <w:r>
        <w:separator/>
      </w:r>
    </w:p>
  </w:endnote>
  <w:endnote w:type="continuationSeparator" w:id="0">
    <w:p w14:paraId="6B9B7BCD" w14:textId="77777777" w:rsidR="00B46C40" w:rsidRDefault="00B4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CB724" w14:textId="1081235A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 w:rsidR="00AA194E">
      <w:rPr>
        <w:rStyle w:val="Numrodepage"/>
      </w:rPr>
      <w:tab/>
      <w:t>10/06/2020</w:t>
    </w:r>
    <w:r>
      <w:tab/>
    </w:r>
    <w:r w:rsidR="00B46C40">
      <w:fldChar w:fldCharType="begin"/>
    </w:r>
    <w:r w:rsidR="00B46C40">
      <w:instrText xml:space="preserve"> SAVEDATE  \* MERGEFORMAT </w:instrText>
    </w:r>
    <w:r w:rsidR="00B46C40">
      <w:fldChar w:fldCharType="separate"/>
    </w:r>
    <w:r w:rsidR="00B46C40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6CC0E" w14:textId="77777777" w:rsidR="00B46C40" w:rsidRDefault="00B46C40">
      <w:r>
        <w:separator/>
      </w:r>
    </w:p>
  </w:footnote>
  <w:footnote w:type="continuationSeparator" w:id="0">
    <w:p w14:paraId="630DCC19" w14:textId="77777777" w:rsidR="00B46C40" w:rsidRDefault="00B4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B0FC5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6561F17B" wp14:editId="7979E927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14:paraId="2488BD6D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D4253"/>
    <w:multiLevelType w:val="hybridMultilevel"/>
    <w:tmpl w:val="6E004E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776D"/>
    <w:multiLevelType w:val="hybridMultilevel"/>
    <w:tmpl w:val="CD361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7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8"/>
  </w:num>
  <w:num w:numId="22">
    <w:abstractNumId w:val="26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23"/>
  </w:num>
  <w:num w:numId="31">
    <w:abstractNumId w:val="19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F2"/>
    <w:rsid w:val="00046B84"/>
    <w:rsid w:val="0005613A"/>
    <w:rsid w:val="000C7908"/>
    <w:rsid w:val="000D5719"/>
    <w:rsid w:val="00106180"/>
    <w:rsid w:val="00124E46"/>
    <w:rsid w:val="00172C7C"/>
    <w:rsid w:val="00187EE0"/>
    <w:rsid w:val="001B7271"/>
    <w:rsid w:val="001B7C29"/>
    <w:rsid w:val="001F3FBE"/>
    <w:rsid w:val="001F6623"/>
    <w:rsid w:val="00205685"/>
    <w:rsid w:val="00212505"/>
    <w:rsid w:val="00213BB2"/>
    <w:rsid w:val="00232E9F"/>
    <w:rsid w:val="002412BE"/>
    <w:rsid w:val="0024287C"/>
    <w:rsid w:val="00245601"/>
    <w:rsid w:val="00274746"/>
    <w:rsid w:val="00281546"/>
    <w:rsid w:val="00282E5C"/>
    <w:rsid w:val="00297836"/>
    <w:rsid w:val="002A1DB5"/>
    <w:rsid w:val="002B1F85"/>
    <w:rsid w:val="002C4C01"/>
    <w:rsid w:val="002C6F74"/>
    <w:rsid w:val="002E5622"/>
    <w:rsid w:val="002F39FF"/>
    <w:rsid w:val="00300590"/>
    <w:rsid w:val="00320788"/>
    <w:rsid w:val="003328AE"/>
    <w:rsid w:val="00337744"/>
    <w:rsid w:val="00360243"/>
    <w:rsid w:val="003609D4"/>
    <w:rsid w:val="00371ECE"/>
    <w:rsid w:val="00373E0A"/>
    <w:rsid w:val="00387E54"/>
    <w:rsid w:val="003A0C95"/>
    <w:rsid w:val="003C5F50"/>
    <w:rsid w:val="003F2179"/>
    <w:rsid w:val="00400672"/>
    <w:rsid w:val="0040128D"/>
    <w:rsid w:val="00432F3D"/>
    <w:rsid w:val="004502D9"/>
    <w:rsid w:val="0045612E"/>
    <w:rsid w:val="004956F5"/>
    <w:rsid w:val="0049659A"/>
    <w:rsid w:val="004C1895"/>
    <w:rsid w:val="004C38FB"/>
    <w:rsid w:val="004D2F9B"/>
    <w:rsid w:val="004F3199"/>
    <w:rsid w:val="004F521F"/>
    <w:rsid w:val="005143EF"/>
    <w:rsid w:val="00544D92"/>
    <w:rsid w:val="00550273"/>
    <w:rsid w:val="005757CB"/>
    <w:rsid w:val="00577704"/>
    <w:rsid w:val="00591119"/>
    <w:rsid w:val="005B43CB"/>
    <w:rsid w:val="005C11A6"/>
    <w:rsid w:val="005E1E76"/>
    <w:rsid w:val="005E2AC0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36816"/>
    <w:rsid w:val="0086548D"/>
    <w:rsid w:val="008658D9"/>
    <w:rsid w:val="0087598E"/>
    <w:rsid w:val="00895B96"/>
    <w:rsid w:val="008B1EAB"/>
    <w:rsid w:val="008C463C"/>
    <w:rsid w:val="008D7200"/>
    <w:rsid w:val="009060CF"/>
    <w:rsid w:val="009319BC"/>
    <w:rsid w:val="00943481"/>
    <w:rsid w:val="00992256"/>
    <w:rsid w:val="009F09F2"/>
    <w:rsid w:val="009F64CF"/>
    <w:rsid w:val="00A14804"/>
    <w:rsid w:val="00A3062E"/>
    <w:rsid w:val="00A70F6A"/>
    <w:rsid w:val="00AA0785"/>
    <w:rsid w:val="00AA194E"/>
    <w:rsid w:val="00AE470C"/>
    <w:rsid w:val="00B21573"/>
    <w:rsid w:val="00B263B7"/>
    <w:rsid w:val="00B31079"/>
    <w:rsid w:val="00B46C40"/>
    <w:rsid w:val="00B51DBA"/>
    <w:rsid w:val="00B557E4"/>
    <w:rsid w:val="00B673BB"/>
    <w:rsid w:val="00B9358C"/>
    <w:rsid w:val="00BA0FF8"/>
    <w:rsid w:val="00BE04A9"/>
    <w:rsid w:val="00C315ED"/>
    <w:rsid w:val="00C505B1"/>
    <w:rsid w:val="00C85B1A"/>
    <w:rsid w:val="00C930E9"/>
    <w:rsid w:val="00C931FA"/>
    <w:rsid w:val="00CB3227"/>
    <w:rsid w:val="00CD1431"/>
    <w:rsid w:val="00CD19ED"/>
    <w:rsid w:val="00CD212A"/>
    <w:rsid w:val="00CF39A8"/>
    <w:rsid w:val="00CF7EDD"/>
    <w:rsid w:val="00D069EA"/>
    <w:rsid w:val="00D14A10"/>
    <w:rsid w:val="00D23E24"/>
    <w:rsid w:val="00D45BEC"/>
    <w:rsid w:val="00DA4CCB"/>
    <w:rsid w:val="00DB2183"/>
    <w:rsid w:val="00DB4900"/>
    <w:rsid w:val="00DE5A6B"/>
    <w:rsid w:val="00E109AA"/>
    <w:rsid w:val="00E22F78"/>
    <w:rsid w:val="00E30CDF"/>
    <w:rsid w:val="00E42F56"/>
    <w:rsid w:val="00E63311"/>
    <w:rsid w:val="00EA2E65"/>
    <w:rsid w:val="00EA61E0"/>
    <w:rsid w:val="00EB0B1A"/>
    <w:rsid w:val="00EC2814"/>
    <w:rsid w:val="00ED3A54"/>
    <w:rsid w:val="00ED50C4"/>
    <w:rsid w:val="00F028FF"/>
    <w:rsid w:val="00F04FC0"/>
    <w:rsid w:val="00F34ED4"/>
    <w:rsid w:val="00F4663F"/>
    <w:rsid w:val="00F53ED8"/>
    <w:rsid w:val="00F63B6A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A7FB0A"/>
  <w14:defaultImageDpi w14:val="300"/>
  <w15:chartTrackingRefBased/>
  <w15:docId w15:val="{960BE879-8E70-4E9D-AE2D-01E50AF0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CF7ED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rsid w:val="0086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amuelroland/CSUNVBA2/tree/master/Document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avier.carrel@cpnv.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-Pedro.FERNANDES-PINHEIR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mitri.meili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amuelroland/CSUNVBA2/blob/master/Journal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OneDrive\Bureau\CPNV\2%20ann&#233;e\projet%20web\CSU%20Documents\ProjetWeb%20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5253-ECE9-4027-98A8-25456530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ProjetWeb Documentation.dotx</Template>
  <TotalTime>108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4308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Dmitri Meili</dc:creator>
  <cp:keywords/>
  <cp:lastModifiedBy>Dmitri Meili</cp:lastModifiedBy>
  <cp:revision>34</cp:revision>
  <cp:lastPrinted>2004-09-01T12:58:00Z</cp:lastPrinted>
  <dcterms:created xsi:type="dcterms:W3CDTF">2020-04-09T09:28:00Z</dcterms:created>
  <dcterms:modified xsi:type="dcterms:W3CDTF">2020-06-10T11:49:00Z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